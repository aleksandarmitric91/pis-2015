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8E" w:rsidRDefault="00DD1373" w:rsidP="00FD4C4C">
      <w:pPr>
        <w:pStyle w:val="Title"/>
        <w:ind w:left="7200"/>
      </w:pPr>
      <w:r>
        <w:t xml:space="preserve">   </w:t>
      </w:r>
      <w:r w:rsidR="00560ED8">
        <w:t>Multiteka</w:t>
      </w:r>
      <w:fldSimple w:instr=" SUBJECT  \* MERGEFORMAT "/>
    </w:p>
    <w:p w:rsidR="00870B8E" w:rsidRDefault="00DD1373">
      <w:pPr>
        <w:pStyle w:val="Title"/>
        <w:jc w:val="right"/>
      </w:pPr>
      <w:r>
        <w:t>Plan Implementacije</w:t>
      </w:r>
    </w:p>
    <w:p w:rsidR="00870B8E" w:rsidRDefault="00870B8E">
      <w:pPr>
        <w:pStyle w:val="Title"/>
        <w:jc w:val="right"/>
      </w:pPr>
    </w:p>
    <w:p w:rsidR="00870B8E" w:rsidRDefault="000C52F6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870B8E" w:rsidRDefault="00870B8E">
      <w:pPr>
        <w:pStyle w:val="Title"/>
        <w:rPr>
          <w:sz w:val="28"/>
        </w:rPr>
      </w:pPr>
    </w:p>
    <w:p w:rsidR="00870B8E" w:rsidRDefault="00870B8E"/>
    <w:p w:rsidR="00870B8E" w:rsidRDefault="00870B8E">
      <w:pPr>
        <w:sectPr w:rsidR="00870B8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70B8E" w:rsidRDefault="00A72C66">
      <w:pPr>
        <w:pStyle w:val="Title"/>
      </w:pPr>
      <w:r>
        <w:lastRenderedPageBreak/>
        <w:t>Istorijarevizija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70B8E">
        <w:tc>
          <w:tcPr>
            <w:tcW w:w="2304" w:type="dxa"/>
          </w:tcPr>
          <w:p w:rsidR="00870B8E" w:rsidRDefault="00A72C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870B8E" w:rsidRDefault="00A72C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870B8E" w:rsidRDefault="00A72C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870B8E" w:rsidRDefault="00A72C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DA5E00">
              <w:rPr>
                <w:b/>
              </w:rPr>
              <w:t>or</w:t>
            </w:r>
          </w:p>
        </w:tc>
      </w:tr>
      <w:tr w:rsidR="00870B8E">
        <w:tc>
          <w:tcPr>
            <w:tcW w:w="2304" w:type="dxa"/>
          </w:tcPr>
          <w:p w:rsidR="00870B8E" w:rsidRDefault="00A72C66" w:rsidP="00FD4C4C">
            <w:pPr>
              <w:pStyle w:val="Tabletext"/>
            </w:pPr>
            <w:r>
              <w:t>&lt;</w:t>
            </w:r>
            <w:r w:rsidR="00560ED8">
              <w:t>19</w:t>
            </w:r>
            <w:r w:rsidR="00DA5E00">
              <w:t>/</w:t>
            </w:r>
            <w:r>
              <w:t>06</w:t>
            </w:r>
            <w:r w:rsidR="00DA5E00">
              <w:t>/</w:t>
            </w:r>
            <w:r w:rsidR="00560ED8">
              <w:t>15</w:t>
            </w:r>
            <w:r w:rsidR="00DA5E00">
              <w:t>&gt;</w:t>
            </w:r>
          </w:p>
        </w:tc>
        <w:tc>
          <w:tcPr>
            <w:tcW w:w="1152" w:type="dxa"/>
          </w:tcPr>
          <w:p w:rsidR="00870B8E" w:rsidRDefault="00DA5E00">
            <w:pPr>
              <w:pStyle w:val="Tabletext"/>
            </w:pPr>
            <w:r>
              <w:t>&lt;</w:t>
            </w:r>
            <w:r w:rsidR="00A72C66">
              <w:t>1.0</w:t>
            </w:r>
            <w:r>
              <w:t>&gt;</w:t>
            </w:r>
          </w:p>
        </w:tc>
        <w:tc>
          <w:tcPr>
            <w:tcW w:w="3744" w:type="dxa"/>
          </w:tcPr>
          <w:p w:rsidR="00870B8E" w:rsidRDefault="00A72C66" w:rsidP="00560ED8">
            <w:pPr>
              <w:pStyle w:val="Tabletext"/>
              <w:jc w:val="center"/>
            </w:pPr>
            <w:r>
              <w:t>Prvaverzija</w:t>
            </w:r>
          </w:p>
        </w:tc>
        <w:tc>
          <w:tcPr>
            <w:tcW w:w="2304" w:type="dxa"/>
          </w:tcPr>
          <w:p w:rsidR="00870B8E" w:rsidRDefault="00560ED8" w:rsidP="00560ED8">
            <w:pPr>
              <w:pStyle w:val="Tabletext"/>
              <w:jc w:val="center"/>
            </w:pPr>
            <w:r>
              <w:t>G6</w:t>
            </w:r>
          </w:p>
        </w:tc>
      </w:tr>
      <w:tr w:rsidR="00870B8E"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  <w:tc>
          <w:tcPr>
            <w:tcW w:w="1152" w:type="dxa"/>
          </w:tcPr>
          <w:p w:rsidR="00870B8E" w:rsidRDefault="00870B8E">
            <w:pPr>
              <w:pStyle w:val="Tabletext"/>
            </w:pPr>
          </w:p>
        </w:tc>
        <w:tc>
          <w:tcPr>
            <w:tcW w:w="3744" w:type="dxa"/>
          </w:tcPr>
          <w:p w:rsidR="00870B8E" w:rsidRDefault="00870B8E">
            <w:pPr>
              <w:pStyle w:val="Tabletext"/>
            </w:pPr>
          </w:p>
        </w:tc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</w:tr>
      <w:tr w:rsidR="00870B8E"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  <w:tc>
          <w:tcPr>
            <w:tcW w:w="1152" w:type="dxa"/>
          </w:tcPr>
          <w:p w:rsidR="00870B8E" w:rsidRDefault="00870B8E">
            <w:pPr>
              <w:pStyle w:val="Tabletext"/>
            </w:pPr>
          </w:p>
        </w:tc>
        <w:tc>
          <w:tcPr>
            <w:tcW w:w="3744" w:type="dxa"/>
          </w:tcPr>
          <w:p w:rsidR="00870B8E" w:rsidRDefault="00870B8E">
            <w:pPr>
              <w:pStyle w:val="Tabletext"/>
            </w:pPr>
          </w:p>
        </w:tc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</w:tr>
      <w:tr w:rsidR="00870B8E"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  <w:tc>
          <w:tcPr>
            <w:tcW w:w="1152" w:type="dxa"/>
          </w:tcPr>
          <w:p w:rsidR="00870B8E" w:rsidRDefault="00870B8E">
            <w:pPr>
              <w:pStyle w:val="Tabletext"/>
            </w:pPr>
          </w:p>
        </w:tc>
        <w:tc>
          <w:tcPr>
            <w:tcW w:w="3744" w:type="dxa"/>
          </w:tcPr>
          <w:p w:rsidR="00870B8E" w:rsidRDefault="00870B8E">
            <w:pPr>
              <w:pStyle w:val="Tabletext"/>
            </w:pPr>
          </w:p>
        </w:tc>
        <w:tc>
          <w:tcPr>
            <w:tcW w:w="2304" w:type="dxa"/>
          </w:tcPr>
          <w:p w:rsidR="00870B8E" w:rsidRDefault="00870B8E">
            <w:pPr>
              <w:pStyle w:val="Tabletext"/>
            </w:pPr>
          </w:p>
        </w:tc>
      </w:tr>
    </w:tbl>
    <w:p w:rsidR="00870B8E" w:rsidRDefault="00870B8E"/>
    <w:p w:rsidR="00870B8E" w:rsidRDefault="00DA5E00">
      <w:pPr>
        <w:pStyle w:val="Title"/>
      </w:pPr>
      <w:bookmarkStart w:id="0" w:name="_GoBack"/>
      <w:bookmarkEnd w:id="0"/>
      <w:r>
        <w:br w:type="page"/>
      </w:r>
      <w:r w:rsidR="00E8326D">
        <w:lastRenderedPageBreak/>
        <w:t>Tabela</w:t>
      </w:r>
      <w:r w:rsidR="00DD1373">
        <w:t xml:space="preserve"> </w:t>
      </w:r>
      <w:r w:rsidR="00E8326D">
        <w:t>sadržaja</w:t>
      </w:r>
    </w:p>
    <w:p w:rsidR="00E8326D" w:rsidRDefault="00A667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A66760">
        <w:fldChar w:fldCharType="begin"/>
      </w:r>
      <w:r w:rsidR="00DA5E00">
        <w:instrText xml:space="preserve"> TOC \o "1-3" </w:instrText>
      </w:r>
      <w:r w:rsidRPr="00A66760">
        <w:fldChar w:fldCharType="separate"/>
      </w:r>
      <w:r w:rsidR="00E8326D">
        <w:rPr>
          <w:noProof/>
        </w:rPr>
        <w:t>1.</w:t>
      </w:r>
      <w:r w:rsidR="00E8326D" w:rsidRPr="00560ED8">
        <w:rPr>
          <w:rFonts w:asciiTheme="minorHAnsi" w:eastAsiaTheme="minorEastAsia" w:hAnsiTheme="minorHAnsi" w:cstheme="minorBidi"/>
          <w:b/>
          <w:noProof/>
          <w:sz w:val="22"/>
          <w:szCs w:val="22"/>
          <w:lang w:val="sr-Latn-BA" w:eastAsia="sr-Latn-BA"/>
        </w:rPr>
        <w:tab/>
      </w:r>
      <w:r w:rsidR="00E8326D" w:rsidRPr="00560ED8">
        <w:rPr>
          <w:b/>
          <w:noProof/>
        </w:rPr>
        <w:t>Uvod</w:t>
      </w:r>
      <w:r w:rsidR="00E8326D">
        <w:rPr>
          <w:noProof/>
        </w:rPr>
        <w:tab/>
      </w:r>
      <w:r>
        <w:rPr>
          <w:noProof/>
        </w:rPr>
        <w:fldChar w:fldCharType="begin"/>
      </w:r>
      <w:r w:rsidR="00E8326D">
        <w:rPr>
          <w:noProof/>
        </w:rPr>
        <w:instrText xml:space="preserve"> PAGEREF _Toc359280767 \h </w:instrText>
      </w:r>
      <w:r>
        <w:rPr>
          <w:noProof/>
        </w:rPr>
      </w:r>
      <w:r>
        <w:rPr>
          <w:noProof/>
        </w:rPr>
        <w:fldChar w:fldCharType="separate"/>
      </w:r>
      <w:r w:rsidR="00E8326D">
        <w:rPr>
          <w:noProof/>
        </w:rPr>
        <w:t>4</w:t>
      </w:r>
      <w:r>
        <w:rPr>
          <w:noProof/>
        </w:rPr>
        <w:fldChar w:fldCharType="end"/>
      </w:r>
    </w:p>
    <w:p w:rsidR="00E8326D" w:rsidRDefault="00E8326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_Toc359280768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560ED8">
        <w:rPr>
          <w:b/>
          <w:noProof/>
        </w:rPr>
        <w:t>Planiranje implementacije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_Toc359280769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Odgovornosti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_Toc359280770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Raspored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_Toc359280771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Ustanove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_Toc359280772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Jedinica za implementaciju</w:t>
      </w:r>
      <w:r>
        <w:rPr>
          <w:noProof/>
        </w:rPr>
        <w:tab/>
      </w:r>
      <w:r w:rsidR="00A66760">
        <w:rPr>
          <w:noProof/>
        </w:rPr>
        <w:fldChar w:fldCharType="begin"/>
      </w:r>
      <w:r>
        <w:rPr>
          <w:noProof/>
        </w:rPr>
        <w:instrText xml:space="preserve"> PAGEREF _Toc359280773 \h </w:instrText>
      </w:r>
      <w:r w:rsidR="00A66760">
        <w:rPr>
          <w:noProof/>
        </w:rPr>
      </w:r>
      <w:r w:rsidR="00A66760">
        <w:rPr>
          <w:noProof/>
        </w:rPr>
        <w:fldChar w:fldCharType="separate"/>
      </w:r>
      <w:r>
        <w:rPr>
          <w:noProof/>
        </w:rPr>
        <w:t>4</w:t>
      </w:r>
      <w:r w:rsidR="00A66760">
        <w:rPr>
          <w:noProof/>
        </w:rPr>
        <w:fldChar w:fldCharType="end"/>
      </w:r>
    </w:p>
    <w:p w:rsidR="00E8326D" w:rsidRDefault="00E8326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>
        <w:t>Support Software</w:t>
      </w:r>
      <w:r>
        <w:tab/>
      </w:r>
      <w:r w:rsidR="00A66760">
        <w:fldChar w:fldCharType="begin"/>
      </w:r>
      <w:r>
        <w:instrText xml:space="preserve"> PAGEREF _Toc359280774 \h </w:instrText>
      </w:r>
      <w:r w:rsidR="00A66760">
        <w:fldChar w:fldCharType="separate"/>
      </w:r>
      <w:r>
        <w:t>4</w:t>
      </w:r>
      <w:r w:rsidR="00A66760">
        <w:fldChar w:fldCharType="end"/>
      </w:r>
    </w:p>
    <w:p w:rsidR="00E8326D" w:rsidRDefault="00E8326D">
      <w:pPr>
        <w:pStyle w:val="TOC3"/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  <w:lang w:val="sr-Latn-BA" w:eastAsia="sr-Latn-BA"/>
        </w:rPr>
        <w:tab/>
      </w:r>
      <w:r>
        <w:t>Dokumentacija za podršku</w:t>
      </w:r>
      <w:r>
        <w:tab/>
      </w:r>
      <w:r w:rsidR="00A66760">
        <w:fldChar w:fldCharType="begin"/>
      </w:r>
      <w:r>
        <w:instrText xml:space="preserve"> PAGEREF _Toc359280775 \h </w:instrText>
      </w:r>
      <w:r w:rsidR="00A66760">
        <w:fldChar w:fldCharType="separate"/>
      </w:r>
      <w:r>
        <w:t>4</w:t>
      </w:r>
      <w:r w:rsidR="00A66760">
        <w:fldChar w:fldCharType="end"/>
      </w:r>
    </w:p>
    <w:p w:rsidR="00870B8E" w:rsidRDefault="00A66760">
      <w:pPr>
        <w:pStyle w:val="Title"/>
      </w:pPr>
      <w:r>
        <w:fldChar w:fldCharType="end"/>
      </w:r>
      <w:r w:rsidR="00DA5E00">
        <w:br w:type="page"/>
      </w:r>
      <w:r w:rsidR="008D4A7F">
        <w:lastRenderedPageBreak/>
        <w:t>Plan implementacije</w:t>
      </w:r>
    </w:p>
    <w:p w:rsidR="00870B8E" w:rsidRDefault="008D4A7F">
      <w:pPr>
        <w:pStyle w:val="Heading1"/>
      </w:pPr>
      <w:bookmarkStart w:id="1" w:name="_Toc359280767"/>
      <w:r>
        <w:t>Uvod</w:t>
      </w:r>
      <w:bookmarkEnd w:id="1"/>
    </w:p>
    <w:p w:rsidR="00870B8E" w:rsidRDefault="008D4A7F">
      <w:pPr>
        <w:pStyle w:val="Heading2"/>
      </w:pPr>
      <w:bookmarkStart w:id="2" w:name="_Toc359280768"/>
      <w:r>
        <w:t>Svrha</w:t>
      </w:r>
      <w:bookmarkEnd w:id="2"/>
    </w:p>
    <w:p w:rsidR="008D4A7F" w:rsidRPr="008D4A7F" w:rsidRDefault="008D4A7F" w:rsidP="00FD4C4C">
      <w:pPr>
        <w:ind w:left="720"/>
        <w:rPr>
          <w:vertAlign w:val="superscript"/>
        </w:rPr>
      </w:pPr>
      <w:r>
        <w:t>Svrha</w:t>
      </w:r>
      <w:r w:rsidR="00FD4C4C">
        <w:t xml:space="preserve"> </w:t>
      </w:r>
      <w:r>
        <w:t>plana</w:t>
      </w:r>
      <w:r w:rsidR="00FD4C4C">
        <w:t xml:space="preserve"> </w:t>
      </w:r>
      <w:r>
        <w:t>implementacije je da se sistem</w:t>
      </w:r>
      <w:r w:rsidR="00FD4C4C">
        <w:t xml:space="preserve"> </w:t>
      </w:r>
      <w:r>
        <w:t>uspješno</w:t>
      </w:r>
      <w:r w:rsidR="00FD4C4C">
        <w:t xml:space="preserve"> </w:t>
      </w:r>
      <w:r>
        <w:t>dostavi</w:t>
      </w:r>
      <w:r w:rsidR="00FD4C4C">
        <w:t xml:space="preserve"> </w:t>
      </w:r>
      <w:r>
        <w:t>svojim</w:t>
      </w:r>
      <w:r w:rsidR="00FD4C4C">
        <w:t xml:space="preserve"> </w:t>
      </w:r>
      <w:r>
        <w:t>korisnicima.</w:t>
      </w:r>
    </w:p>
    <w:p w:rsidR="00870B8E" w:rsidRDefault="00372540">
      <w:pPr>
        <w:pStyle w:val="Heading1"/>
      </w:pPr>
      <w:bookmarkStart w:id="3" w:name="_Toc359280769"/>
      <w:r>
        <w:t>Planiranje</w:t>
      </w:r>
      <w:r w:rsidR="00560ED8">
        <w:t xml:space="preserve"> </w:t>
      </w:r>
      <w:r>
        <w:t>implementacije</w:t>
      </w:r>
      <w:bookmarkEnd w:id="3"/>
    </w:p>
    <w:p w:rsidR="000855C8" w:rsidRPr="000855C8" w:rsidRDefault="000855C8" w:rsidP="000855C8">
      <w:r>
        <w:tab/>
        <w:t>Da bi se uspješno</w:t>
      </w:r>
      <w:r w:rsidR="00FD4C4C">
        <w:t xml:space="preserve"> </w:t>
      </w:r>
      <w:r>
        <w:t>implementirao</w:t>
      </w:r>
      <w:r w:rsidR="00FD4C4C">
        <w:t xml:space="preserve"> </w:t>
      </w:r>
      <w:r>
        <w:t xml:space="preserve">sistem, potrebno je </w:t>
      </w:r>
      <w:r w:rsidR="005D2749">
        <w:t>prvenstveno</w:t>
      </w:r>
      <w:r w:rsidR="00FD4C4C">
        <w:t xml:space="preserve"> </w:t>
      </w:r>
      <w:r w:rsidR="005D2749">
        <w:t>izvršiti beta testiranje</w:t>
      </w:r>
      <w:r w:rsidR="00FD4C4C">
        <w:t xml:space="preserve"> </w:t>
      </w:r>
      <w:r w:rsidR="005D2749">
        <w:t>kako</w:t>
      </w:r>
      <w:r w:rsidR="00FD4C4C">
        <w:t xml:space="preserve"> </w:t>
      </w:r>
      <w:r w:rsidR="005D2749">
        <w:t xml:space="preserve">korisnici ne bi </w:t>
      </w:r>
      <w:r w:rsidR="005D2749">
        <w:tab/>
        <w:t>naišli</w:t>
      </w:r>
      <w:r w:rsidR="00FD4C4C">
        <w:t xml:space="preserve"> </w:t>
      </w:r>
      <w:r w:rsidR="005D2749">
        <w:t>nagreške i onemogućili</w:t>
      </w:r>
      <w:r w:rsidR="00FD4C4C">
        <w:t xml:space="preserve"> </w:t>
      </w:r>
      <w:r w:rsidR="005D2749">
        <w:t>ih time u izvršavanju</w:t>
      </w:r>
      <w:r w:rsidR="00FD4C4C">
        <w:t xml:space="preserve"> svojih </w:t>
      </w:r>
      <w:r w:rsidR="005D2749">
        <w:t>poslova. Nakon</w:t>
      </w:r>
      <w:r w:rsidR="00FD4C4C">
        <w:t xml:space="preserve"> </w:t>
      </w:r>
      <w:r w:rsidR="005D2749">
        <w:t>što program dovoljno</w:t>
      </w:r>
      <w:r w:rsidR="00FD4C4C">
        <w:t xml:space="preserve"> </w:t>
      </w:r>
      <w:r w:rsidR="005D2749">
        <w:t xml:space="preserve">testiran i </w:t>
      </w:r>
      <w:r w:rsidR="005D2749">
        <w:tab/>
        <w:t>dovoljno</w:t>
      </w:r>
      <w:r w:rsidR="00560ED8">
        <w:t xml:space="preserve"> </w:t>
      </w:r>
      <w:r w:rsidR="005D2749">
        <w:t>s</w:t>
      </w:r>
      <w:r w:rsidR="00560ED8">
        <w:t>t</w:t>
      </w:r>
      <w:r w:rsidR="005D2749">
        <w:t>abilan, program se dostavlja</w:t>
      </w:r>
      <w:r w:rsidR="00FD4C4C">
        <w:t xml:space="preserve"> </w:t>
      </w:r>
      <w:r w:rsidR="005D2749">
        <w:t>korisniku</w:t>
      </w:r>
      <w:r w:rsidR="00FD4C4C">
        <w:t xml:space="preserve"> </w:t>
      </w:r>
      <w:r w:rsidR="005D2749">
        <w:t>zajedno</w:t>
      </w:r>
      <w:r w:rsidR="00FD4C4C">
        <w:t xml:space="preserve"> </w:t>
      </w:r>
      <w:r w:rsidR="005D2749">
        <w:t>sa</w:t>
      </w:r>
      <w:r w:rsidR="00FD4C4C">
        <w:t xml:space="preserve"> </w:t>
      </w:r>
      <w:r w:rsidR="005D2749">
        <w:t>svom</w:t>
      </w:r>
      <w:r w:rsidR="00FD4C4C">
        <w:t xml:space="preserve"> </w:t>
      </w:r>
      <w:r w:rsidR="005D2749">
        <w:t>potrebnom</w:t>
      </w:r>
      <w:r w:rsidR="00FD4C4C">
        <w:t xml:space="preserve"> </w:t>
      </w:r>
      <w:r w:rsidR="005D2749">
        <w:t xml:space="preserve">dokumentacijom </w:t>
      </w:r>
      <w:r w:rsidR="00FD4C4C">
        <w:t xml:space="preserve"> </w:t>
      </w:r>
      <w:r w:rsidR="005D2749">
        <w:t xml:space="preserve">i </w:t>
      </w:r>
      <w:r w:rsidR="005D2749">
        <w:tab/>
        <w:t>podrškom.</w:t>
      </w:r>
    </w:p>
    <w:p w:rsidR="00870B8E" w:rsidRDefault="00372540">
      <w:pPr>
        <w:pStyle w:val="Heading2"/>
      </w:pPr>
      <w:bookmarkStart w:id="4" w:name="_Toc359280770"/>
      <w:r>
        <w:t>O</w:t>
      </w:r>
      <w:r w:rsidR="005D2749">
        <w:t>dgovorno</w:t>
      </w:r>
      <w:r>
        <w:t>sti</w:t>
      </w:r>
      <w:bookmarkEnd w:id="4"/>
    </w:p>
    <w:p w:rsidR="005D2749" w:rsidRPr="005D2749" w:rsidRDefault="005D2749" w:rsidP="00FD4C4C">
      <w:pPr>
        <w:ind w:left="720"/>
      </w:pPr>
      <w:r>
        <w:t>Menadžer</w:t>
      </w:r>
      <w:r w:rsidR="00FD4C4C">
        <w:t xml:space="preserve"> </w:t>
      </w:r>
      <w:r>
        <w:t>za</w:t>
      </w:r>
      <w:r w:rsidR="00FD4C4C">
        <w:t xml:space="preserve"> </w:t>
      </w:r>
      <w:r>
        <w:t>implementaciju</w:t>
      </w:r>
      <w:r w:rsidR="00FD4C4C">
        <w:t xml:space="preserve"> </w:t>
      </w:r>
      <w:r>
        <w:t xml:space="preserve"> je odgovoran</w:t>
      </w:r>
      <w:r w:rsidR="00FD4C4C">
        <w:t xml:space="preserve"> </w:t>
      </w:r>
      <w:r>
        <w:t>za</w:t>
      </w:r>
      <w:r w:rsidR="00FD4C4C">
        <w:t xml:space="preserve"> </w:t>
      </w:r>
      <w:r>
        <w:t>kreiranje</w:t>
      </w:r>
      <w:r w:rsidR="00FD4C4C">
        <w:t xml:space="preserve"> </w:t>
      </w:r>
      <w:r>
        <w:t xml:space="preserve"> i održavanje</w:t>
      </w:r>
      <w:r w:rsidR="00FD4C4C">
        <w:t xml:space="preserve"> </w:t>
      </w:r>
      <w:r>
        <w:t>plana.</w:t>
      </w:r>
    </w:p>
    <w:p w:rsidR="00870B8E" w:rsidRDefault="00372540">
      <w:pPr>
        <w:pStyle w:val="Heading2"/>
      </w:pPr>
      <w:bookmarkStart w:id="5" w:name="_Toc359280771"/>
      <w:r>
        <w:t>Raspored</w:t>
      </w:r>
      <w:bookmarkEnd w:id="5"/>
    </w:p>
    <w:p w:rsidR="00573D08" w:rsidRDefault="00573D08" w:rsidP="00573D08">
      <w:r>
        <w:tab/>
        <w:t>Plan implementacije</w:t>
      </w:r>
      <w:r w:rsidR="00FD4C4C">
        <w:t xml:space="preserve"> treba da sa</w:t>
      </w:r>
      <w:r>
        <w:t>drži:</w:t>
      </w:r>
    </w:p>
    <w:p w:rsidR="00573D08" w:rsidRDefault="00573D08" w:rsidP="00573D08">
      <w:pPr>
        <w:pStyle w:val="ListParagraph"/>
        <w:numPr>
          <w:ilvl w:val="0"/>
          <w:numId w:val="25"/>
        </w:numPr>
      </w:pPr>
      <w:r>
        <w:t>Planiranje</w:t>
      </w:r>
      <w:r w:rsidR="00FD4C4C">
        <w:t xml:space="preserve"> </w:t>
      </w:r>
      <w:r>
        <w:t>implementacije</w:t>
      </w:r>
    </w:p>
    <w:p w:rsidR="00573D08" w:rsidRDefault="00573D08" w:rsidP="00573D08">
      <w:pPr>
        <w:pStyle w:val="ListParagraph"/>
        <w:numPr>
          <w:ilvl w:val="0"/>
          <w:numId w:val="25"/>
        </w:numPr>
      </w:pPr>
      <w:r>
        <w:t>Izdrada</w:t>
      </w:r>
      <w:r w:rsidR="00FD4C4C">
        <w:t xml:space="preserve"> </w:t>
      </w:r>
      <w:r>
        <w:t>materijala</w:t>
      </w:r>
      <w:r w:rsidR="00FD4C4C">
        <w:t xml:space="preserve"> </w:t>
      </w:r>
      <w:r>
        <w:t>za</w:t>
      </w:r>
      <w:r w:rsidR="00FD4C4C">
        <w:t xml:space="preserve"> </w:t>
      </w:r>
      <w:r>
        <w:t>podršku</w:t>
      </w:r>
    </w:p>
    <w:p w:rsidR="00573D08" w:rsidRDefault="00573D08" w:rsidP="00573D08">
      <w:pPr>
        <w:pStyle w:val="ListParagraph"/>
        <w:numPr>
          <w:ilvl w:val="0"/>
          <w:numId w:val="25"/>
        </w:numPr>
      </w:pPr>
      <w:r>
        <w:t>Uređivanje</w:t>
      </w:r>
      <w:r w:rsidR="00FD4C4C">
        <w:t xml:space="preserve"> </w:t>
      </w:r>
      <w:r>
        <w:t>testova</w:t>
      </w:r>
      <w:r w:rsidR="00FD4C4C">
        <w:t xml:space="preserve"> </w:t>
      </w:r>
      <w:r>
        <w:t>za</w:t>
      </w:r>
      <w:r w:rsidR="00FD4C4C">
        <w:t xml:space="preserve"> </w:t>
      </w:r>
      <w:r>
        <w:t>prihvaćanje</w:t>
      </w:r>
    </w:p>
    <w:p w:rsidR="00573D08" w:rsidRDefault="00573D08" w:rsidP="00573D08">
      <w:pPr>
        <w:pStyle w:val="ListParagraph"/>
        <w:numPr>
          <w:ilvl w:val="1"/>
          <w:numId w:val="25"/>
        </w:numPr>
      </w:pPr>
      <w:r>
        <w:t>Testovi</w:t>
      </w:r>
      <w:r w:rsidR="00FD4C4C">
        <w:t xml:space="preserve"> </w:t>
      </w:r>
      <w:r>
        <w:t>za</w:t>
      </w:r>
      <w:r w:rsidR="00FD4C4C">
        <w:t xml:space="preserve"> </w:t>
      </w:r>
      <w:r>
        <w:t>prihvaćanje</w:t>
      </w:r>
      <w:r w:rsidR="00FD4C4C">
        <w:t xml:space="preserve"> </w:t>
      </w:r>
      <w:r>
        <w:t>na</w:t>
      </w:r>
      <w:r w:rsidR="00FD4C4C">
        <w:t xml:space="preserve"> </w:t>
      </w:r>
      <w:r>
        <w:t>mjestu</w:t>
      </w:r>
      <w:r w:rsidR="00FD4C4C">
        <w:t xml:space="preserve"> </w:t>
      </w:r>
      <w:r>
        <w:t>izrade</w:t>
      </w:r>
    </w:p>
    <w:p w:rsidR="00573D08" w:rsidRDefault="00573D08" w:rsidP="00573D08">
      <w:pPr>
        <w:pStyle w:val="ListParagraph"/>
        <w:numPr>
          <w:ilvl w:val="1"/>
          <w:numId w:val="25"/>
        </w:numPr>
      </w:pPr>
      <w:r>
        <w:t>Testovi</w:t>
      </w:r>
      <w:r w:rsidR="00FD4C4C">
        <w:t xml:space="preserve"> </w:t>
      </w:r>
      <w:r>
        <w:t>za</w:t>
      </w:r>
      <w:r w:rsidR="00FD4C4C">
        <w:t xml:space="preserve"> </w:t>
      </w:r>
      <w:r>
        <w:t>prihvaćanje</w:t>
      </w:r>
      <w:r w:rsidR="00FD4C4C">
        <w:t xml:space="preserve"> </w:t>
      </w:r>
      <w:r>
        <w:t>namjestu</w:t>
      </w:r>
      <w:r w:rsidR="00FD4C4C">
        <w:t xml:space="preserve"> </w:t>
      </w:r>
      <w:r>
        <w:t>implementacije</w:t>
      </w:r>
    </w:p>
    <w:p w:rsidR="00573D08" w:rsidRDefault="00573D08" w:rsidP="00573D08">
      <w:pPr>
        <w:pStyle w:val="ListParagraph"/>
        <w:numPr>
          <w:ilvl w:val="0"/>
          <w:numId w:val="25"/>
        </w:numPr>
      </w:pPr>
      <w:r>
        <w:t>Izrada</w:t>
      </w:r>
      <w:r w:rsidR="00FD4C4C">
        <w:t xml:space="preserve"> </w:t>
      </w:r>
      <w:r>
        <w:t>jedinice</w:t>
      </w:r>
      <w:r w:rsidR="00FD4C4C">
        <w:t xml:space="preserve"> </w:t>
      </w:r>
      <w:r>
        <w:t>za</w:t>
      </w:r>
      <w:r w:rsidR="00FD4C4C">
        <w:t xml:space="preserve"> </w:t>
      </w:r>
      <w:r>
        <w:t>implementaciju</w:t>
      </w:r>
    </w:p>
    <w:p w:rsidR="00573D08" w:rsidRDefault="00573D08" w:rsidP="00573D08">
      <w:pPr>
        <w:pStyle w:val="ListParagraph"/>
        <w:numPr>
          <w:ilvl w:val="0"/>
          <w:numId w:val="25"/>
        </w:numPr>
      </w:pPr>
      <w:r>
        <w:t>Uređivanje Beta programa</w:t>
      </w:r>
    </w:p>
    <w:p w:rsidR="00573D08" w:rsidRPr="00573D08" w:rsidRDefault="00573D08" w:rsidP="00573D08">
      <w:pPr>
        <w:pStyle w:val="ListParagraph"/>
        <w:numPr>
          <w:ilvl w:val="0"/>
          <w:numId w:val="25"/>
        </w:numPr>
      </w:pPr>
      <w:r>
        <w:t>Hostovanje</w:t>
      </w:r>
      <w:r w:rsidR="00FD4C4C">
        <w:t xml:space="preserve"> </w:t>
      </w:r>
      <w:r>
        <w:t>sistema</w:t>
      </w:r>
      <w:r w:rsidR="00FD4C4C">
        <w:t xml:space="preserve"> </w:t>
      </w:r>
      <w:r w:rsidR="00E8326D">
        <w:t>da bude</w:t>
      </w:r>
      <w:r w:rsidR="00FD4C4C">
        <w:t xml:space="preserve"> </w:t>
      </w:r>
      <w:r w:rsidR="00E8326D">
        <w:t>dostupan</w:t>
      </w:r>
      <w:r w:rsidR="00FD4C4C">
        <w:t xml:space="preserve"> </w:t>
      </w:r>
      <w:r w:rsidR="00E8326D">
        <w:t>na</w:t>
      </w:r>
      <w:r w:rsidR="00FD4C4C">
        <w:t xml:space="preserve"> </w:t>
      </w:r>
      <w:r w:rsidR="00E8326D">
        <w:t>internetu</w:t>
      </w:r>
      <w:r w:rsidR="00FD4C4C">
        <w:t>.</w:t>
      </w:r>
    </w:p>
    <w:p w:rsidR="005D2749" w:rsidRPr="005D2749" w:rsidRDefault="005D2749" w:rsidP="005D2749">
      <w:r>
        <w:tab/>
      </w:r>
    </w:p>
    <w:p w:rsidR="00870B8E" w:rsidRDefault="00372540">
      <w:pPr>
        <w:pStyle w:val="Heading2"/>
      </w:pPr>
      <w:bookmarkStart w:id="6" w:name="_Toc359280772"/>
      <w:r>
        <w:t>Ustanove</w:t>
      </w:r>
      <w:bookmarkEnd w:id="6"/>
    </w:p>
    <w:p w:rsidR="00E8326D" w:rsidRPr="00E8326D" w:rsidRDefault="00E8326D" w:rsidP="00E8326D">
      <w:r>
        <w:tab/>
        <w:t>Sistem se sastoji</w:t>
      </w:r>
      <w:r w:rsidR="00FD4C4C">
        <w:t xml:space="preserve"> </w:t>
      </w:r>
      <w:r>
        <w:t xml:space="preserve">od </w:t>
      </w:r>
      <w:r w:rsidR="00FD4C4C">
        <w:t xml:space="preserve"> </w:t>
      </w:r>
      <w:r>
        <w:t xml:space="preserve">server </w:t>
      </w:r>
      <w:r w:rsidR="00FD4C4C">
        <w:t xml:space="preserve"> </w:t>
      </w:r>
      <w:r>
        <w:t>i od potrebnog</w:t>
      </w:r>
      <w:r w:rsidR="00FD4C4C">
        <w:t xml:space="preserve"> </w:t>
      </w:r>
      <w:r>
        <w:t>broja</w:t>
      </w:r>
      <w:r w:rsidR="00FD4C4C">
        <w:t xml:space="preserve"> </w:t>
      </w:r>
      <w:r>
        <w:t>klijent</w:t>
      </w:r>
      <w:r w:rsidR="00FD4C4C">
        <w:t xml:space="preserve"> </w:t>
      </w:r>
      <w:r>
        <w:t>računara. Server mora</w:t>
      </w:r>
      <w:r w:rsidR="00FD4C4C">
        <w:t xml:space="preserve"> </w:t>
      </w:r>
      <w:r>
        <w:t>biti u posebnoj</w:t>
      </w:r>
      <w:r w:rsidR="00FD4C4C">
        <w:t xml:space="preserve"> </w:t>
      </w:r>
      <w:r>
        <w:t>izolovanoj</w:t>
      </w:r>
      <w:r>
        <w:tab/>
        <w:t>sobi</w:t>
      </w:r>
      <w:r w:rsidR="00FD4C4C">
        <w:t xml:space="preserve"> </w:t>
      </w:r>
      <w:r>
        <w:t>kojoj</w:t>
      </w:r>
      <w:r w:rsidR="00FD4C4C">
        <w:t xml:space="preserve"> </w:t>
      </w:r>
      <w:r>
        <w:t>ima</w:t>
      </w:r>
      <w:r w:rsidR="00FD4C4C">
        <w:t xml:space="preserve"> </w:t>
      </w:r>
      <w:r>
        <w:t>pristup</w:t>
      </w:r>
      <w:r w:rsidR="00FD4C4C">
        <w:t xml:space="preserve"> </w:t>
      </w:r>
      <w:r>
        <w:t xml:space="preserve">samo </w:t>
      </w:r>
      <w:r w:rsidR="00FD4C4C">
        <w:t xml:space="preserve"> </w:t>
      </w:r>
      <w:r>
        <w:t xml:space="preserve">administrator. </w:t>
      </w:r>
      <w:r w:rsidR="00FD4C4C">
        <w:t xml:space="preserve"> </w:t>
      </w:r>
      <w:r>
        <w:t>Server je uvijek</w:t>
      </w:r>
      <w:r w:rsidR="00184F33">
        <w:t xml:space="preserve"> </w:t>
      </w:r>
      <w:r>
        <w:t>upaljen i spojen</w:t>
      </w:r>
      <w:r w:rsidR="00184F33">
        <w:t xml:space="preserve"> </w:t>
      </w:r>
      <w:r>
        <w:t xml:space="preserve">na internet. </w:t>
      </w:r>
    </w:p>
    <w:p w:rsidR="00870B8E" w:rsidRDefault="00372540">
      <w:pPr>
        <w:pStyle w:val="Heading2"/>
      </w:pPr>
      <w:bookmarkStart w:id="7" w:name="_Toc359280773"/>
      <w:r>
        <w:t>Jedinica</w:t>
      </w:r>
      <w:r w:rsidR="00184F33">
        <w:t xml:space="preserve"> </w:t>
      </w:r>
      <w:r>
        <w:t>za</w:t>
      </w:r>
      <w:r w:rsidR="00184F33">
        <w:t xml:space="preserve"> </w:t>
      </w:r>
      <w:r>
        <w:t>implementaciju</w:t>
      </w:r>
      <w:bookmarkEnd w:id="7"/>
    </w:p>
    <w:p w:rsidR="00E8326D" w:rsidRPr="00E8326D" w:rsidRDefault="00E8326D" w:rsidP="00184F33">
      <w:pPr>
        <w:ind w:left="720"/>
      </w:pPr>
      <w:r>
        <w:t>Sistem se sastoji</w:t>
      </w:r>
      <w:r w:rsidR="00184F33">
        <w:t xml:space="preserve"> </w:t>
      </w:r>
      <w:r>
        <w:t>od</w:t>
      </w:r>
      <w:r w:rsidR="00184F33">
        <w:t xml:space="preserve"> </w:t>
      </w:r>
      <w:r>
        <w:t>softvera</w:t>
      </w:r>
      <w:r w:rsidR="00184F33">
        <w:t xml:space="preserve"> </w:t>
      </w:r>
      <w:r>
        <w:t>koje se može</w:t>
      </w:r>
      <w:r w:rsidR="00184F33">
        <w:t xml:space="preserve"> </w:t>
      </w:r>
      <w:r>
        <w:t>dostaviti</w:t>
      </w:r>
      <w:r w:rsidR="00184F33">
        <w:t xml:space="preserve"> </w:t>
      </w:r>
      <w:r>
        <w:t>na</w:t>
      </w:r>
      <w:r w:rsidR="00184F33">
        <w:t xml:space="preserve"> </w:t>
      </w:r>
      <w:r>
        <w:t>nekom</w:t>
      </w:r>
      <w:r w:rsidR="00184F33">
        <w:t xml:space="preserve"> </w:t>
      </w:r>
      <w:r>
        <w:t>fizičkom</w:t>
      </w:r>
      <w:r w:rsidR="00184F33">
        <w:t xml:space="preserve"> </w:t>
      </w:r>
      <w:r>
        <w:t>mediju (CD-ROM) ili</w:t>
      </w:r>
      <w:r w:rsidR="00184F33">
        <w:t xml:space="preserve"> preko</w:t>
      </w:r>
      <w:r w:rsidR="00560ED8">
        <w:t xml:space="preserve"> </w:t>
      </w:r>
      <w:r>
        <w:t>internet</w:t>
      </w:r>
      <w:r w:rsidR="00184F33">
        <w:t>a</w:t>
      </w:r>
      <w:r>
        <w:t>. Pored programa</w:t>
      </w:r>
      <w:r w:rsidR="00184F33">
        <w:t xml:space="preserve"> </w:t>
      </w:r>
      <w:r>
        <w:t>sistem</w:t>
      </w:r>
      <w:r w:rsidR="00184F33">
        <w:t xml:space="preserve"> </w:t>
      </w:r>
      <w:r>
        <w:t>takođe</w:t>
      </w:r>
      <w:r w:rsidR="00184F33">
        <w:t xml:space="preserve"> </w:t>
      </w:r>
      <w:r>
        <w:t>dolazi</w:t>
      </w:r>
      <w:r w:rsidR="00184F33">
        <w:t xml:space="preserve"> </w:t>
      </w:r>
      <w:r>
        <w:t>sa</w:t>
      </w:r>
      <w:r w:rsidR="00184F33">
        <w:t xml:space="preserve"> </w:t>
      </w:r>
      <w:r>
        <w:t>dokumentacijom i uputstvom</w:t>
      </w:r>
      <w:r w:rsidR="00184F33">
        <w:t xml:space="preserve"> </w:t>
      </w:r>
      <w:r>
        <w:t>za</w:t>
      </w:r>
      <w:r w:rsidR="00184F33">
        <w:t xml:space="preserve"> </w:t>
      </w:r>
      <w:r>
        <w:t xml:space="preserve">korištenje. </w:t>
      </w:r>
    </w:p>
    <w:p w:rsidR="00870B8E" w:rsidRPr="00560ED8" w:rsidRDefault="00DA5E00">
      <w:pPr>
        <w:pStyle w:val="Heading3"/>
        <w:rPr>
          <w:b/>
        </w:rPr>
      </w:pPr>
      <w:bookmarkStart w:id="8" w:name="_Toc359280774"/>
      <w:r w:rsidRPr="00560ED8">
        <w:rPr>
          <w:b/>
        </w:rPr>
        <w:t>Support Software</w:t>
      </w:r>
      <w:bookmarkEnd w:id="8"/>
    </w:p>
    <w:p w:rsidR="00E8326D" w:rsidRPr="00E8326D" w:rsidRDefault="00E8326D" w:rsidP="00E8326D">
      <w:r>
        <w:tab/>
        <w:t>Na serveru je istaliran MS SQL server u kome se nalazi</w:t>
      </w:r>
      <w:r w:rsidR="00184F33">
        <w:t xml:space="preserve"> </w:t>
      </w:r>
      <w:r>
        <w:t>baza</w:t>
      </w:r>
      <w:r w:rsidR="00184F33">
        <w:t xml:space="preserve"> </w:t>
      </w:r>
      <w:r>
        <w:t>korisnika.</w:t>
      </w:r>
    </w:p>
    <w:p w:rsidR="00870B8E" w:rsidRPr="00560ED8" w:rsidRDefault="00372540">
      <w:pPr>
        <w:pStyle w:val="Heading3"/>
        <w:rPr>
          <w:b/>
        </w:rPr>
      </w:pPr>
      <w:bookmarkStart w:id="9" w:name="_Toc359280775"/>
      <w:r w:rsidRPr="00560ED8">
        <w:rPr>
          <w:b/>
        </w:rPr>
        <w:t>Dokumentacija</w:t>
      </w:r>
      <w:r w:rsidR="00560ED8" w:rsidRPr="00560ED8">
        <w:rPr>
          <w:b/>
        </w:rPr>
        <w:t xml:space="preserve"> </w:t>
      </w:r>
      <w:r w:rsidRPr="00560ED8">
        <w:rPr>
          <w:b/>
        </w:rPr>
        <w:t>za</w:t>
      </w:r>
      <w:r w:rsidR="00560ED8" w:rsidRPr="00560ED8">
        <w:rPr>
          <w:b/>
        </w:rPr>
        <w:t xml:space="preserve"> </w:t>
      </w:r>
      <w:r w:rsidRPr="00560ED8">
        <w:rPr>
          <w:b/>
        </w:rPr>
        <w:t>podršku</w:t>
      </w:r>
      <w:bookmarkEnd w:id="9"/>
    </w:p>
    <w:p w:rsidR="00E8326D" w:rsidRPr="00E8326D" w:rsidRDefault="00E8326D" w:rsidP="00184F33">
      <w:pPr>
        <w:ind w:left="720"/>
      </w:pPr>
      <w:r>
        <w:t>Uz</w:t>
      </w:r>
      <w:r w:rsidR="00184F33">
        <w:t xml:space="preserve"> </w:t>
      </w:r>
      <w:r>
        <w:t>softver</w:t>
      </w:r>
      <w:r w:rsidR="00184F33">
        <w:t xml:space="preserve"> </w:t>
      </w:r>
      <w:r>
        <w:t>dolazi</w:t>
      </w:r>
      <w:r w:rsidR="00184F33">
        <w:t xml:space="preserve"> </w:t>
      </w:r>
      <w:r>
        <w:t>dokumentacija u kojoj je opisan rad sa</w:t>
      </w:r>
      <w:r w:rsidR="00184F33">
        <w:t xml:space="preserve"> </w:t>
      </w:r>
      <w:r>
        <w:t xml:space="preserve">programom. </w:t>
      </w:r>
    </w:p>
    <w:p w:rsidR="00E833CE" w:rsidRDefault="00480F0D">
      <w:pPr>
        <w:pStyle w:val="BodyText"/>
      </w:pPr>
      <w:r>
        <w:t>:</w:t>
      </w:r>
    </w:p>
    <w:sectPr w:rsidR="00E833CE" w:rsidSect="0095763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637" w:rsidRDefault="00B35637">
      <w:pPr>
        <w:spacing w:line="240" w:lineRule="auto"/>
      </w:pPr>
      <w:r>
        <w:separator/>
      </w:r>
    </w:p>
  </w:endnote>
  <w:endnote w:type="continuationSeparator" w:id="1">
    <w:p w:rsidR="00B35637" w:rsidRDefault="00B35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8E" w:rsidRDefault="00A667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5E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0B8E" w:rsidRDefault="00870B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70B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0B8E" w:rsidRDefault="00870B8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0B8E" w:rsidRDefault="00870B8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70B8E" w:rsidRDefault="00665580">
          <w:pPr>
            <w:jc w:val="right"/>
          </w:pPr>
          <w:r>
            <w:rPr>
              <w:rStyle w:val="PageNumber"/>
            </w:rPr>
            <w:t>Stranica</w:t>
          </w:r>
          <w:r w:rsidR="00A66760">
            <w:rPr>
              <w:rStyle w:val="PageNumber"/>
            </w:rPr>
            <w:fldChar w:fldCharType="begin"/>
          </w:r>
          <w:r w:rsidR="00DA5E00">
            <w:rPr>
              <w:rStyle w:val="PageNumber"/>
            </w:rPr>
            <w:instrText xml:space="preserve"> PAGE </w:instrText>
          </w:r>
          <w:r w:rsidR="00A66760">
            <w:rPr>
              <w:rStyle w:val="PageNumber"/>
            </w:rPr>
            <w:fldChar w:fldCharType="separate"/>
          </w:r>
          <w:r w:rsidR="00480F0D">
            <w:rPr>
              <w:rStyle w:val="PageNumber"/>
              <w:noProof/>
            </w:rPr>
            <w:t>4</w:t>
          </w:r>
          <w:r w:rsidR="00A6676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fldSimple w:instr=" NUMPAGES  \* MERGEFORMAT ">
            <w:r w:rsidR="00480F0D" w:rsidRPr="00480F0D">
              <w:rPr>
                <w:rStyle w:val="PageNumber"/>
                <w:noProof/>
              </w:rPr>
              <w:t>4</w:t>
            </w:r>
          </w:fldSimple>
        </w:p>
      </w:tc>
    </w:tr>
  </w:tbl>
  <w:p w:rsidR="00870B8E" w:rsidRDefault="00870B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8E" w:rsidRDefault="00870B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637" w:rsidRDefault="00B35637">
      <w:pPr>
        <w:spacing w:line="240" w:lineRule="auto"/>
      </w:pPr>
      <w:r>
        <w:separator/>
      </w:r>
    </w:p>
  </w:footnote>
  <w:footnote w:type="continuationSeparator" w:id="1">
    <w:p w:rsidR="00B35637" w:rsidRDefault="00B356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8E" w:rsidRDefault="00870B8E">
    <w:pPr>
      <w:rPr>
        <w:sz w:val="24"/>
      </w:rPr>
    </w:pPr>
  </w:p>
  <w:p w:rsidR="00870B8E" w:rsidRDefault="00870B8E">
    <w:pPr>
      <w:pBdr>
        <w:top w:val="single" w:sz="6" w:space="1" w:color="auto"/>
      </w:pBdr>
      <w:rPr>
        <w:sz w:val="24"/>
      </w:rPr>
    </w:pPr>
  </w:p>
  <w:p w:rsidR="00870B8E" w:rsidRDefault="0066558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Elektrotehnički</w:t>
    </w:r>
    <w:r w:rsidR="00DD1373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fakultet u IstočnomSarajevu</w:t>
    </w:r>
  </w:p>
  <w:p w:rsidR="00870B8E" w:rsidRDefault="00870B8E">
    <w:pPr>
      <w:pBdr>
        <w:bottom w:val="single" w:sz="6" w:space="1" w:color="auto"/>
      </w:pBdr>
      <w:jc w:val="right"/>
      <w:rPr>
        <w:sz w:val="24"/>
      </w:rPr>
    </w:pPr>
  </w:p>
  <w:p w:rsidR="00870B8E" w:rsidRDefault="00870B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70B8E">
      <w:tc>
        <w:tcPr>
          <w:tcW w:w="6379" w:type="dxa"/>
        </w:tcPr>
        <w:p w:rsidR="00870B8E" w:rsidRDefault="00560ED8" w:rsidP="00665580">
          <w:r>
            <w:t>Multiteka</w:t>
          </w:r>
        </w:p>
      </w:tc>
      <w:tc>
        <w:tcPr>
          <w:tcW w:w="3179" w:type="dxa"/>
        </w:tcPr>
        <w:p w:rsidR="00870B8E" w:rsidRDefault="00665580" w:rsidP="00665580">
          <w:pPr>
            <w:tabs>
              <w:tab w:val="left" w:pos="1135"/>
            </w:tabs>
            <w:spacing w:before="40"/>
            <w:ind w:right="68"/>
          </w:pPr>
          <w:r>
            <w:t>Verzija</w:t>
          </w:r>
          <w:r w:rsidR="00DA5E00">
            <w:t>:           &lt;1.0&gt;</w:t>
          </w:r>
        </w:p>
      </w:tc>
    </w:tr>
    <w:tr w:rsidR="00870B8E">
      <w:tc>
        <w:tcPr>
          <w:tcW w:w="6379" w:type="dxa"/>
        </w:tcPr>
        <w:p w:rsidR="00870B8E" w:rsidRDefault="00665580">
          <w:r>
            <w:t>Plan implementacije</w:t>
          </w:r>
        </w:p>
      </w:tc>
      <w:tc>
        <w:tcPr>
          <w:tcW w:w="3179" w:type="dxa"/>
        </w:tcPr>
        <w:p w:rsidR="00870B8E" w:rsidRDefault="00665580" w:rsidP="00560ED8">
          <w:r>
            <w:t>Datum</w:t>
          </w:r>
          <w:r w:rsidR="00DA5E00">
            <w:t>:  &lt;</w:t>
          </w:r>
          <w:r w:rsidR="00560ED8">
            <w:t>19/</w:t>
          </w:r>
          <w:r>
            <w:t>06/1</w:t>
          </w:r>
          <w:r w:rsidR="00560ED8">
            <w:t>5</w:t>
          </w:r>
          <w:r w:rsidR="00DA5E00">
            <w:t>&gt;</w:t>
          </w:r>
        </w:p>
      </w:tc>
    </w:tr>
    <w:tr w:rsidR="00870B8E">
      <w:tc>
        <w:tcPr>
          <w:tcW w:w="9558" w:type="dxa"/>
          <w:gridSpan w:val="2"/>
        </w:tcPr>
        <w:p w:rsidR="00870B8E" w:rsidRDefault="00870B8E"/>
      </w:tc>
    </w:tr>
  </w:tbl>
  <w:p w:rsidR="00870B8E" w:rsidRDefault="00870B8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8E" w:rsidRDefault="00870B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226133"/>
    <w:multiLevelType w:val="hybridMultilevel"/>
    <w:tmpl w:val="44C46F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327F53"/>
    <w:multiLevelType w:val="hybridMultilevel"/>
    <w:tmpl w:val="C34A7E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91249E"/>
    <w:multiLevelType w:val="hybridMultilevel"/>
    <w:tmpl w:val="04EC37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2C95A17"/>
    <w:multiLevelType w:val="hybridMultilevel"/>
    <w:tmpl w:val="5C1E61E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6"/>
  </w:num>
  <w:num w:numId="23">
    <w:abstractNumId w:val="8"/>
  </w:num>
  <w:num w:numId="24">
    <w:abstractNumId w:val="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833CE"/>
    <w:rsid w:val="000855C8"/>
    <w:rsid w:val="000C52F6"/>
    <w:rsid w:val="00184F33"/>
    <w:rsid w:val="003118EB"/>
    <w:rsid w:val="00370F41"/>
    <w:rsid w:val="00372540"/>
    <w:rsid w:val="00442A5A"/>
    <w:rsid w:val="00480F0D"/>
    <w:rsid w:val="004862EB"/>
    <w:rsid w:val="00560ED8"/>
    <w:rsid w:val="00573D08"/>
    <w:rsid w:val="005D2749"/>
    <w:rsid w:val="00665580"/>
    <w:rsid w:val="00870B8E"/>
    <w:rsid w:val="008D4A7F"/>
    <w:rsid w:val="00957637"/>
    <w:rsid w:val="009E3E69"/>
    <w:rsid w:val="00A30DF8"/>
    <w:rsid w:val="00A66760"/>
    <w:rsid w:val="00A72C66"/>
    <w:rsid w:val="00B35637"/>
    <w:rsid w:val="00B70BB5"/>
    <w:rsid w:val="00DA5E00"/>
    <w:rsid w:val="00DD1373"/>
    <w:rsid w:val="00E8326D"/>
    <w:rsid w:val="00E833CE"/>
    <w:rsid w:val="00FD4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3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95763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5763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5763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5763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5763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5763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5763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5763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5763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5763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5763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5763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57637"/>
    <w:pPr>
      <w:ind w:left="900" w:hanging="900"/>
    </w:pPr>
  </w:style>
  <w:style w:type="paragraph" w:styleId="TOC1">
    <w:name w:val="toc 1"/>
    <w:basedOn w:val="Normal"/>
    <w:next w:val="Normal"/>
    <w:uiPriority w:val="39"/>
    <w:rsid w:val="0095763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5763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957637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9576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576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57637"/>
  </w:style>
  <w:style w:type="paragraph" w:customStyle="1" w:styleId="Bullet1">
    <w:name w:val="Bullet1"/>
    <w:basedOn w:val="Normal"/>
    <w:rsid w:val="00957637"/>
    <w:pPr>
      <w:ind w:left="720" w:hanging="432"/>
    </w:pPr>
  </w:style>
  <w:style w:type="paragraph" w:customStyle="1" w:styleId="Bullet2">
    <w:name w:val="Bullet2"/>
    <w:basedOn w:val="Normal"/>
    <w:rsid w:val="0095763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57637"/>
    <w:pPr>
      <w:keepLines/>
      <w:spacing w:after="120"/>
    </w:pPr>
  </w:style>
  <w:style w:type="paragraph" w:styleId="BodyText">
    <w:name w:val="Body Text"/>
    <w:basedOn w:val="Normal"/>
    <w:semiHidden/>
    <w:rsid w:val="0095763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5763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57637"/>
    <w:rPr>
      <w:sz w:val="20"/>
      <w:vertAlign w:val="superscript"/>
    </w:rPr>
  </w:style>
  <w:style w:type="paragraph" w:styleId="FootnoteText">
    <w:name w:val="footnote text"/>
    <w:basedOn w:val="Normal"/>
    <w:semiHidden/>
    <w:rsid w:val="0095763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5763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5763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5763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5763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57637"/>
    <w:pPr>
      <w:ind w:left="600"/>
    </w:pPr>
  </w:style>
  <w:style w:type="paragraph" w:styleId="TOC5">
    <w:name w:val="toc 5"/>
    <w:basedOn w:val="Normal"/>
    <w:next w:val="Normal"/>
    <w:autoRedefine/>
    <w:semiHidden/>
    <w:rsid w:val="00957637"/>
    <w:pPr>
      <w:ind w:left="800"/>
    </w:pPr>
  </w:style>
  <w:style w:type="paragraph" w:styleId="TOC6">
    <w:name w:val="toc 6"/>
    <w:basedOn w:val="Normal"/>
    <w:next w:val="Normal"/>
    <w:autoRedefine/>
    <w:semiHidden/>
    <w:rsid w:val="00957637"/>
    <w:pPr>
      <w:ind w:left="1000"/>
    </w:pPr>
  </w:style>
  <w:style w:type="paragraph" w:styleId="TOC7">
    <w:name w:val="toc 7"/>
    <w:basedOn w:val="Normal"/>
    <w:next w:val="Normal"/>
    <w:autoRedefine/>
    <w:semiHidden/>
    <w:rsid w:val="00957637"/>
    <w:pPr>
      <w:ind w:left="1200"/>
    </w:pPr>
  </w:style>
  <w:style w:type="paragraph" w:styleId="TOC8">
    <w:name w:val="toc 8"/>
    <w:basedOn w:val="Normal"/>
    <w:next w:val="Normal"/>
    <w:autoRedefine/>
    <w:semiHidden/>
    <w:rsid w:val="00957637"/>
    <w:pPr>
      <w:ind w:left="1400"/>
    </w:pPr>
  </w:style>
  <w:style w:type="paragraph" w:styleId="TOC9">
    <w:name w:val="toc 9"/>
    <w:basedOn w:val="Normal"/>
    <w:next w:val="Normal"/>
    <w:autoRedefine/>
    <w:semiHidden/>
    <w:rsid w:val="00957637"/>
    <w:pPr>
      <w:ind w:left="1600"/>
    </w:pPr>
  </w:style>
  <w:style w:type="paragraph" w:styleId="BodyText2">
    <w:name w:val="Body Text 2"/>
    <w:basedOn w:val="Normal"/>
    <w:semiHidden/>
    <w:rsid w:val="00957637"/>
    <w:rPr>
      <w:i/>
      <w:color w:val="0000FF"/>
    </w:rPr>
  </w:style>
  <w:style w:type="paragraph" w:styleId="BodyTextIndent">
    <w:name w:val="Body Text Indent"/>
    <w:basedOn w:val="Normal"/>
    <w:semiHidden/>
    <w:rsid w:val="0095763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5763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5763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5763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95763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5763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E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73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E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73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fax\PIS\rup_dpl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rup_dplpln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Company>&lt;Company Name&gt;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subject>&lt;Project Name&gt;</dc:subject>
  <dc:creator>Aleksandar Kovacevic</dc:creator>
  <cp:lastModifiedBy>Test</cp:lastModifiedBy>
  <cp:revision>4</cp:revision>
  <cp:lastPrinted>2000-09-22T11:22:00Z</cp:lastPrinted>
  <dcterms:created xsi:type="dcterms:W3CDTF">2015-06-19T09:46:00Z</dcterms:created>
  <dcterms:modified xsi:type="dcterms:W3CDTF">2015-06-19T09:47:00Z</dcterms:modified>
</cp:coreProperties>
</file>
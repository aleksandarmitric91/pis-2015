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AF" w:rsidRPr="002D2DFF" w:rsidRDefault="00CA4D22">
      <w:pPr>
        <w:pStyle w:val="Title"/>
        <w:jc w:val="right"/>
        <w:rPr>
          <w:noProof/>
          <w:sz w:val="52"/>
          <w:szCs w:val="52"/>
          <w:u w:val="single"/>
          <w:lang w:val="sr-Latn-ME"/>
        </w:rPr>
      </w:pPr>
      <w:r w:rsidRPr="002D2DFF">
        <w:rPr>
          <w:noProof/>
          <w:sz w:val="52"/>
          <w:szCs w:val="52"/>
          <w:u w:val="single"/>
          <w:lang w:val="sr-Latn-ME"/>
        </w:rPr>
        <w:t>Multiteka</w:t>
      </w:r>
    </w:p>
    <w:p w:rsidR="00735BAF" w:rsidRPr="002D2DFF" w:rsidRDefault="00CA4D22">
      <w:pPr>
        <w:pStyle w:val="Title"/>
        <w:jc w:val="right"/>
        <w:rPr>
          <w:noProof/>
          <w:lang w:val="sr-Latn-ME"/>
        </w:rPr>
      </w:pPr>
      <w:r w:rsidRPr="002D2DFF">
        <w:rPr>
          <w:noProof/>
          <w:lang w:val="sr-Latn-ME"/>
        </w:rPr>
        <w:t>Vision</w:t>
      </w:r>
    </w:p>
    <w:p w:rsidR="00735BAF" w:rsidRPr="002D2DFF" w:rsidRDefault="00735BAF">
      <w:pPr>
        <w:pStyle w:val="Title"/>
        <w:jc w:val="right"/>
        <w:rPr>
          <w:noProof/>
          <w:lang w:val="sr-Latn-ME"/>
        </w:rPr>
      </w:pPr>
    </w:p>
    <w:p w:rsidR="00735BAF" w:rsidRPr="002D2DFF" w:rsidRDefault="00CA4D22">
      <w:pPr>
        <w:pStyle w:val="Title"/>
        <w:jc w:val="right"/>
        <w:rPr>
          <w:noProof/>
          <w:sz w:val="28"/>
          <w:lang w:val="sr-Latn-ME"/>
        </w:rPr>
      </w:pPr>
      <w:r w:rsidRPr="002D2DFF">
        <w:rPr>
          <w:noProof/>
          <w:sz w:val="28"/>
          <w:lang w:val="sr-Latn-ME"/>
        </w:rPr>
        <w:t>Verzija 1.0</w:t>
      </w:r>
    </w:p>
    <w:p w:rsidR="00735BAF" w:rsidRPr="002D2DFF" w:rsidRDefault="00735BAF">
      <w:pPr>
        <w:pStyle w:val="Title"/>
        <w:rPr>
          <w:noProof/>
          <w:sz w:val="28"/>
          <w:lang w:val="sr-Latn-ME"/>
        </w:rPr>
      </w:pPr>
    </w:p>
    <w:p w:rsidR="00735BAF" w:rsidRPr="002D2DFF" w:rsidRDefault="00735BAF">
      <w:pPr>
        <w:rPr>
          <w:noProof/>
          <w:lang w:val="sr-Latn-ME"/>
        </w:rPr>
      </w:pPr>
    </w:p>
    <w:p w:rsidR="00735BAF" w:rsidRPr="002D2DFF" w:rsidRDefault="00735BAF">
      <w:pPr>
        <w:rPr>
          <w:noProof/>
          <w:lang w:val="sr-Latn-ME"/>
        </w:rPr>
        <w:sectPr w:rsidR="00735BAF" w:rsidRPr="002D2DFF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35BAF" w:rsidRPr="002D2DFF" w:rsidRDefault="00CA4D22">
      <w:pPr>
        <w:pStyle w:val="Title"/>
        <w:rPr>
          <w:noProof/>
          <w:lang w:val="sr-Latn-ME"/>
        </w:rPr>
      </w:pPr>
      <w:r w:rsidRPr="002D2DFF">
        <w:rPr>
          <w:noProof/>
          <w:lang w:val="sr-Latn-ME"/>
        </w:rPr>
        <w:lastRenderedPageBreak/>
        <w:t>Istorija revizija</w:t>
      </w:r>
    </w:p>
    <w:p w:rsidR="00CA4D22" w:rsidRPr="002D2DFF" w:rsidRDefault="00CA4D22" w:rsidP="00CA4D22">
      <w:pPr>
        <w:rPr>
          <w:noProof/>
          <w:lang w:val="sr-Latn-M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5BAF" w:rsidRPr="002D2DFF" w:rsidTr="00CA4D22">
        <w:tc>
          <w:tcPr>
            <w:tcW w:w="2304" w:type="dxa"/>
            <w:shd w:val="clear" w:color="auto" w:fill="DBE5F1"/>
          </w:tcPr>
          <w:p w:rsidR="00735BAF" w:rsidRPr="002D2DFF" w:rsidRDefault="00CA4D22">
            <w:pPr>
              <w:pStyle w:val="Tabletext"/>
              <w:jc w:val="center"/>
              <w:rPr>
                <w:b/>
                <w:noProof/>
                <w:lang w:val="sr-Latn-ME"/>
              </w:rPr>
            </w:pPr>
            <w:r w:rsidRPr="002D2DFF">
              <w:rPr>
                <w:b/>
                <w:noProof/>
                <w:lang w:val="sr-Latn-ME"/>
              </w:rPr>
              <w:t>Datum</w:t>
            </w:r>
          </w:p>
        </w:tc>
        <w:tc>
          <w:tcPr>
            <w:tcW w:w="1152" w:type="dxa"/>
            <w:shd w:val="clear" w:color="auto" w:fill="DBE5F1"/>
          </w:tcPr>
          <w:p w:rsidR="00735BAF" w:rsidRPr="002D2DFF" w:rsidRDefault="00CA4D22">
            <w:pPr>
              <w:pStyle w:val="Tabletext"/>
              <w:jc w:val="center"/>
              <w:rPr>
                <w:b/>
                <w:noProof/>
                <w:lang w:val="sr-Latn-ME"/>
              </w:rPr>
            </w:pPr>
            <w:r w:rsidRPr="002D2DFF">
              <w:rPr>
                <w:b/>
                <w:noProof/>
                <w:lang w:val="sr-Latn-ME"/>
              </w:rPr>
              <w:t>Verzija</w:t>
            </w:r>
          </w:p>
        </w:tc>
        <w:tc>
          <w:tcPr>
            <w:tcW w:w="3744" w:type="dxa"/>
            <w:shd w:val="clear" w:color="auto" w:fill="DBE5F1"/>
          </w:tcPr>
          <w:p w:rsidR="00735BAF" w:rsidRPr="002D2DFF" w:rsidRDefault="00CA4D22">
            <w:pPr>
              <w:pStyle w:val="Tabletext"/>
              <w:jc w:val="center"/>
              <w:rPr>
                <w:b/>
                <w:noProof/>
                <w:lang w:val="sr-Latn-ME"/>
              </w:rPr>
            </w:pPr>
            <w:r w:rsidRPr="002D2DFF">
              <w:rPr>
                <w:b/>
                <w:noProof/>
                <w:lang w:val="sr-Latn-ME"/>
              </w:rPr>
              <w:t>Opis</w:t>
            </w:r>
          </w:p>
        </w:tc>
        <w:tc>
          <w:tcPr>
            <w:tcW w:w="2304" w:type="dxa"/>
            <w:shd w:val="clear" w:color="auto" w:fill="DBE5F1"/>
          </w:tcPr>
          <w:p w:rsidR="00735BAF" w:rsidRPr="002D2DFF" w:rsidRDefault="00CA4D22">
            <w:pPr>
              <w:pStyle w:val="Tabletext"/>
              <w:jc w:val="center"/>
              <w:rPr>
                <w:b/>
                <w:noProof/>
                <w:lang w:val="sr-Latn-ME"/>
              </w:rPr>
            </w:pPr>
            <w:r w:rsidRPr="002D2DFF">
              <w:rPr>
                <w:b/>
                <w:noProof/>
                <w:lang w:val="sr-Latn-ME"/>
              </w:rPr>
              <w:t>Aut</w:t>
            </w:r>
            <w:r w:rsidR="00AE231B" w:rsidRPr="002D2DFF">
              <w:rPr>
                <w:b/>
                <w:noProof/>
                <w:lang w:val="sr-Latn-ME"/>
              </w:rPr>
              <w:t>or</w:t>
            </w:r>
          </w:p>
        </w:tc>
      </w:tr>
      <w:tr w:rsidR="00735BAF" w:rsidRPr="002D2DFF">
        <w:tc>
          <w:tcPr>
            <w:tcW w:w="2304" w:type="dxa"/>
          </w:tcPr>
          <w:p w:rsidR="00735BAF" w:rsidRPr="002D2DFF" w:rsidRDefault="00CA4D22">
            <w:pPr>
              <w:pStyle w:val="Tabletext"/>
              <w:rPr>
                <w:noProof/>
                <w:lang w:val="sr-Latn-ME"/>
              </w:rPr>
            </w:pPr>
            <w:r w:rsidRPr="002D2DFF">
              <w:rPr>
                <w:noProof/>
                <w:lang w:val="sr-Latn-ME"/>
              </w:rPr>
              <w:t>31.3.2015.</w:t>
            </w:r>
          </w:p>
        </w:tc>
        <w:tc>
          <w:tcPr>
            <w:tcW w:w="1152" w:type="dxa"/>
          </w:tcPr>
          <w:p w:rsidR="00735BAF" w:rsidRPr="002D2DFF" w:rsidRDefault="00CA4D22">
            <w:pPr>
              <w:pStyle w:val="Tabletext"/>
              <w:rPr>
                <w:noProof/>
                <w:lang w:val="sr-Latn-ME"/>
              </w:rPr>
            </w:pPr>
            <w:r w:rsidRPr="002D2DFF">
              <w:rPr>
                <w:noProof/>
                <w:lang w:val="sr-Latn-ME"/>
              </w:rPr>
              <w:t>1.0</w:t>
            </w:r>
          </w:p>
        </w:tc>
        <w:tc>
          <w:tcPr>
            <w:tcW w:w="374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2304" w:type="dxa"/>
          </w:tcPr>
          <w:p w:rsidR="00735BAF" w:rsidRPr="002D2DFF" w:rsidRDefault="00CA4D22">
            <w:pPr>
              <w:pStyle w:val="Tabletext"/>
              <w:rPr>
                <w:noProof/>
                <w:lang w:val="sr-Latn-ME"/>
              </w:rPr>
            </w:pPr>
            <w:r w:rsidRPr="002D2DFF">
              <w:rPr>
                <w:noProof/>
                <w:lang w:val="sr-Latn-ME"/>
              </w:rPr>
              <w:t>Aleksandra Vujadinović</w:t>
            </w:r>
          </w:p>
        </w:tc>
      </w:tr>
      <w:tr w:rsidR="00735BAF" w:rsidRPr="002D2DFF">
        <w:tc>
          <w:tcPr>
            <w:tcW w:w="230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1152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374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230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</w:tr>
      <w:tr w:rsidR="00735BAF" w:rsidRPr="002D2DFF">
        <w:tc>
          <w:tcPr>
            <w:tcW w:w="230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1152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374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230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</w:tr>
      <w:tr w:rsidR="00735BAF" w:rsidRPr="002D2DFF">
        <w:tc>
          <w:tcPr>
            <w:tcW w:w="230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1152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374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2304" w:type="dxa"/>
          </w:tcPr>
          <w:p w:rsidR="00735BAF" w:rsidRPr="002D2DFF" w:rsidRDefault="00735BAF">
            <w:pPr>
              <w:pStyle w:val="Tabletext"/>
              <w:rPr>
                <w:noProof/>
                <w:lang w:val="sr-Latn-ME"/>
              </w:rPr>
            </w:pPr>
          </w:p>
        </w:tc>
      </w:tr>
    </w:tbl>
    <w:p w:rsidR="00735BAF" w:rsidRPr="002D2DFF" w:rsidRDefault="00735BAF">
      <w:pPr>
        <w:rPr>
          <w:noProof/>
          <w:lang w:val="sr-Latn-ME"/>
        </w:rPr>
      </w:pPr>
    </w:p>
    <w:p w:rsidR="00735BAF" w:rsidRPr="002D2DFF" w:rsidRDefault="00AE231B">
      <w:pPr>
        <w:pStyle w:val="Title"/>
        <w:rPr>
          <w:noProof/>
          <w:lang w:val="sr-Latn-ME"/>
        </w:rPr>
      </w:pPr>
      <w:r w:rsidRPr="002D2DFF">
        <w:rPr>
          <w:noProof/>
          <w:lang w:val="sr-Latn-ME"/>
        </w:rPr>
        <w:br w:type="page"/>
      </w:r>
      <w:r w:rsidR="00CA4D22" w:rsidRPr="002D2DFF">
        <w:rPr>
          <w:noProof/>
          <w:lang w:val="sr-Latn-ME"/>
        </w:rPr>
        <w:lastRenderedPageBreak/>
        <w:t>Sadržaj</w:t>
      </w:r>
    </w:p>
    <w:sdt>
      <w:sdtPr>
        <w:id w:val="-12464119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eastAsia="en-US"/>
        </w:rPr>
      </w:sdtEndPr>
      <w:sdtContent>
        <w:p w:rsidR="00FD1519" w:rsidRDefault="00FD1519">
          <w:pPr>
            <w:pStyle w:val="TOCHeading"/>
          </w:pPr>
        </w:p>
        <w:p w:rsidR="00FD1519" w:rsidRDefault="00FD15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77342" w:history="1">
            <w:r w:rsidRPr="00BB7DFE">
              <w:rPr>
                <w:rStyle w:val="Hyperlink"/>
                <w:noProof/>
                <w:lang w:val="sr-Latn-ME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43" w:history="1">
            <w:r w:rsidRPr="00BB7DFE">
              <w:rPr>
                <w:rStyle w:val="Hyperlink"/>
                <w:noProof/>
                <w:lang w:val="sr-Latn-ME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Cilj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44" w:history="1">
            <w:r w:rsidRPr="00BB7DFE">
              <w:rPr>
                <w:rStyle w:val="Hyperlink"/>
                <w:noProof/>
                <w:lang w:val="sr-Latn-M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Opis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45" w:history="1">
            <w:r w:rsidRPr="00BB7DFE">
              <w:rPr>
                <w:rStyle w:val="Hyperlink"/>
                <w:noProof/>
                <w:lang w:val="sr-Latn-M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46" w:history="1">
            <w:r w:rsidRPr="00BB7DFE">
              <w:rPr>
                <w:rStyle w:val="Hyperlink"/>
                <w:noProof/>
                <w:lang w:val="sr-Latn-ME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47" w:history="1">
            <w:r w:rsidRPr="00BB7DFE">
              <w:rPr>
                <w:rStyle w:val="Hyperlink"/>
                <w:noProof/>
                <w:lang w:val="sr-Latn-ME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Iznošenje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48" w:history="1">
            <w:r w:rsidRPr="00BB7DFE">
              <w:rPr>
                <w:rStyle w:val="Hyperlink"/>
                <w:noProof/>
                <w:lang w:val="sr-Latn-ME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Namjena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49" w:history="1">
            <w:r w:rsidRPr="00BB7DFE">
              <w:rPr>
                <w:rStyle w:val="Hyperlink"/>
                <w:noProof/>
                <w:lang w:val="sr-Latn-M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0" w:history="1">
            <w:r w:rsidRPr="00BB7DFE">
              <w:rPr>
                <w:rStyle w:val="Hyperlink"/>
                <w:noProof/>
                <w:lang w:val="sr-Latn-ME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Spisak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1" w:history="1">
            <w:r w:rsidRPr="00BB7DFE">
              <w:rPr>
                <w:rStyle w:val="Hyperlink"/>
                <w:noProof/>
                <w:lang w:val="sr-Latn-ME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Pregled korisnika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2" w:history="1">
            <w:r w:rsidRPr="00BB7DFE">
              <w:rPr>
                <w:rStyle w:val="Hyperlink"/>
                <w:noProof/>
                <w:lang w:val="sr-Latn-ME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Osnovne potrebe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3" w:history="1">
            <w:r w:rsidRPr="00BB7DFE">
              <w:rPr>
                <w:rStyle w:val="Hyperlink"/>
                <w:noProof/>
                <w:lang w:val="sr-Latn-ME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Alternative i 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4" w:history="1">
            <w:r w:rsidRPr="00BB7DFE">
              <w:rPr>
                <w:rStyle w:val="Hyperlink"/>
                <w:noProof/>
                <w:lang w:val="sr-Latn-M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5" w:history="1">
            <w:r w:rsidRPr="00BB7DFE">
              <w:rPr>
                <w:rStyle w:val="Hyperlink"/>
                <w:noProof/>
                <w:lang w:val="sr-Latn-ME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6" w:history="1">
            <w:r w:rsidRPr="00BB7DFE">
              <w:rPr>
                <w:rStyle w:val="Hyperlink"/>
                <w:noProof/>
                <w:lang w:val="sr-Latn-ME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7" w:history="1">
            <w:r w:rsidRPr="00BB7DFE">
              <w:rPr>
                <w:rStyle w:val="Hyperlink"/>
                <w:noProof/>
                <w:lang w:val="sl-SI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l-SI"/>
              </w:rPr>
              <w:t xml:space="preserve">Pretpostavke </w:t>
            </w:r>
            <w:r w:rsidRPr="00BB7DFE">
              <w:rPr>
                <w:rStyle w:val="Hyperlink"/>
                <w:noProof/>
                <w:lang w:val="sr-Latn-ME"/>
              </w:rPr>
              <w:t>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8" w:history="1">
            <w:r w:rsidRPr="00BB7DFE">
              <w:rPr>
                <w:rStyle w:val="Hyperlink"/>
                <w:noProof/>
                <w:lang w:val="sr-Latn-ME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Karakteristike konačnog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59" w:history="1">
            <w:r w:rsidRPr="00BB7DFE">
              <w:rPr>
                <w:rStyle w:val="Hyperlink"/>
                <w:noProof/>
                <w:lang w:val="sr-Latn-ME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Ostali zahtjevi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60" w:history="1">
            <w:r w:rsidRPr="00BB7DFE">
              <w:rPr>
                <w:rStyle w:val="Hyperlink"/>
                <w:noProof/>
                <w:lang w:val="sr-Latn-ME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Sistemski zahtjevi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61" w:history="1">
            <w:r w:rsidRPr="00BB7DFE">
              <w:rPr>
                <w:rStyle w:val="Hyperlink"/>
                <w:noProof/>
                <w:lang w:val="sr-Latn-ME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62" w:history="1">
            <w:r w:rsidRPr="00BB7DFE">
              <w:rPr>
                <w:rStyle w:val="Hyperlink"/>
                <w:noProof/>
                <w:lang w:val="sr-Latn-ME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63" w:history="1">
            <w:r w:rsidRPr="00BB7DFE">
              <w:rPr>
                <w:rStyle w:val="Hyperlink"/>
                <w:noProof/>
                <w:lang w:val="sr-Latn-ME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r-Latn-ME"/>
              </w:rPr>
              <w:t>Korisničko upustvo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64" w:history="1">
            <w:r w:rsidRPr="00BB7DFE">
              <w:rPr>
                <w:rStyle w:val="Hyperlink"/>
                <w:noProof/>
                <w:lang w:val="sl-SI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l-SI"/>
              </w:rPr>
              <w:t>Uputstvo za Instalaciju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777365" w:history="1">
            <w:r w:rsidRPr="00BB7DFE">
              <w:rPr>
                <w:rStyle w:val="Hyperlink"/>
                <w:noProof/>
                <w:lang w:val="sl-SI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BB7DFE">
              <w:rPr>
                <w:rStyle w:val="Hyperlink"/>
                <w:noProof/>
                <w:lang w:val="sl-SI"/>
              </w:rPr>
              <w:t>Izgled pakovanja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519" w:rsidRDefault="00FD1519">
          <w:r>
            <w:rPr>
              <w:b/>
              <w:bCs/>
              <w:noProof/>
            </w:rPr>
            <w:fldChar w:fldCharType="end"/>
          </w:r>
        </w:p>
      </w:sdtContent>
    </w:sdt>
    <w:p w:rsidR="00735BAF" w:rsidRPr="002D2DFF" w:rsidRDefault="00AE231B">
      <w:pPr>
        <w:pStyle w:val="Title"/>
        <w:rPr>
          <w:noProof/>
          <w:lang w:val="sr-Latn-ME"/>
        </w:rPr>
      </w:pPr>
      <w:bookmarkStart w:id="0" w:name="_GoBack"/>
      <w:bookmarkEnd w:id="0"/>
      <w:r w:rsidRPr="002D2DFF">
        <w:rPr>
          <w:noProof/>
          <w:lang w:val="sr-Latn-ME"/>
        </w:rPr>
        <w:br w:type="page"/>
      </w:r>
      <w:r w:rsidR="00CA4D22" w:rsidRPr="002D2DFF">
        <w:rPr>
          <w:noProof/>
          <w:lang w:val="sr-Latn-ME"/>
        </w:rPr>
        <w:lastRenderedPageBreak/>
        <w:t xml:space="preserve">Vizija sistema </w:t>
      </w:r>
    </w:p>
    <w:p w:rsidR="00735BAF" w:rsidRPr="002D2DFF" w:rsidRDefault="00676D69">
      <w:pPr>
        <w:pStyle w:val="Heading1"/>
        <w:rPr>
          <w:noProof/>
          <w:lang w:val="sr-Latn-ME"/>
        </w:rPr>
      </w:pPr>
      <w:bookmarkStart w:id="1" w:name="_Toc436203377"/>
      <w:bookmarkStart w:id="2" w:name="_Toc452813577"/>
      <w:bookmarkStart w:id="3" w:name="_Toc415777342"/>
      <w:r w:rsidRPr="002D2DFF">
        <w:rPr>
          <w:noProof/>
          <w:lang w:val="sr-Latn-ME"/>
        </w:rPr>
        <w:t>Uvod</w:t>
      </w:r>
      <w:bookmarkEnd w:id="3"/>
    </w:p>
    <w:p w:rsidR="00DE5805" w:rsidRPr="002D2DFF" w:rsidRDefault="00676D69" w:rsidP="00DE5805">
      <w:pPr>
        <w:spacing w:before="75" w:line="249" w:lineRule="auto"/>
        <w:ind w:left="720" w:right="270"/>
        <w:rPr>
          <w:noProof/>
          <w:lang w:val="sr-Latn-ME"/>
        </w:rPr>
      </w:pPr>
      <w:bookmarkStart w:id="4" w:name="_Toc456598590"/>
      <w:bookmarkStart w:id="5" w:name="_Toc456600921"/>
      <w:bookmarkStart w:id="6" w:name="_Toc512930905"/>
      <w:bookmarkStart w:id="7" w:name="_Toc524313334"/>
      <w:r w:rsidRPr="002D2DFF">
        <w:rPr>
          <w:noProof/>
          <w:lang w:val="sr-Latn-ME"/>
        </w:rPr>
        <w:t>Svaki informacioni system koji se proizvodi za korisnike ima svoje određene mogućnosti i posebno je specijalizovan za oblasti zahtjevane upotrebe i nastoji  na najbolji mogući način prilagoditi se korisničkim potrebama i mogućnostima. Potrebe korisnika  uglavnom se odnose na akcije koje trpe česte izmjene, čuvanje tih promjena i uopšteni rad koji omogućava lakše upravljanje podacima, tj. osnovne operacije nad podacima , a to su : čitanje, dodavanje, brisanje i ažuriranje  podataka iz baze.</w:t>
      </w:r>
      <w:bookmarkEnd w:id="4"/>
      <w:bookmarkEnd w:id="5"/>
      <w:bookmarkEnd w:id="6"/>
      <w:bookmarkEnd w:id="7"/>
    </w:p>
    <w:p w:rsidR="00676D69" w:rsidRPr="002928A3" w:rsidRDefault="00676D69" w:rsidP="00676D69">
      <w:pPr>
        <w:pStyle w:val="Heading2"/>
        <w:rPr>
          <w:noProof/>
          <w:lang w:val="sr-Latn-ME"/>
        </w:rPr>
      </w:pPr>
      <w:bookmarkStart w:id="8" w:name="_Toc415777343"/>
      <w:r w:rsidRPr="002D2DFF">
        <w:rPr>
          <w:noProof/>
          <w:lang w:val="sr-Latn-ME"/>
        </w:rPr>
        <w:t>Cilj</w:t>
      </w:r>
      <w:bookmarkEnd w:id="8"/>
    </w:p>
    <w:p w:rsidR="00676D69" w:rsidRPr="002D2DFF" w:rsidRDefault="00DE5805" w:rsidP="00DE5805">
      <w:pPr>
        <w:spacing w:before="75" w:line="249" w:lineRule="auto"/>
        <w:ind w:left="720" w:right="270"/>
        <w:rPr>
          <w:noProof/>
          <w:lang w:val="sr-Latn-ME"/>
        </w:rPr>
      </w:pPr>
      <w:r w:rsidRPr="002D2DFF">
        <w:rPr>
          <w:noProof/>
          <w:lang w:val="sr-Latn-ME"/>
        </w:rPr>
        <w:t>Cilj dokumenta „Vizija sistema“ je da na jednom mjestu prikaže mogćnosti i potrebe informacionog sistema do kojih se doslo prikupljanjem, analizom i definisanjem zahtjeva, potreba i karakteristika krajnjih korisnika sistema. Fokus</w:t>
      </w:r>
      <w:r w:rsidRPr="002D2DFF">
        <w:rPr>
          <w:noProof/>
          <w:spacing w:val="-5"/>
          <w:lang w:val="sr-Latn-ME"/>
        </w:rPr>
        <w:t xml:space="preserve"> </w:t>
      </w:r>
      <w:r w:rsidRPr="002D2DFF">
        <w:rPr>
          <w:noProof/>
          <w:lang w:val="sr-Latn-ME"/>
        </w:rPr>
        <w:t>je</w:t>
      </w:r>
      <w:r w:rsidRPr="002D2DFF">
        <w:rPr>
          <w:noProof/>
          <w:spacing w:val="-1"/>
          <w:lang w:val="sr-Latn-ME"/>
        </w:rPr>
        <w:t xml:space="preserve"> </w:t>
      </w:r>
      <w:r w:rsidRPr="002D2DFF">
        <w:rPr>
          <w:noProof/>
          <w:lang w:val="sr-Latn-ME"/>
        </w:rPr>
        <w:t>stavlj</w:t>
      </w:r>
      <w:r w:rsidRPr="002D2DFF">
        <w:rPr>
          <w:noProof/>
          <w:spacing w:val="5"/>
          <w:lang w:val="sr-Latn-ME"/>
        </w:rPr>
        <w:t>e</w:t>
      </w:r>
      <w:r w:rsidRPr="002D2DFF">
        <w:rPr>
          <w:noProof/>
          <w:lang w:val="sr-Latn-ME"/>
        </w:rPr>
        <w:t>n</w:t>
      </w:r>
      <w:r w:rsidRPr="002D2DFF">
        <w:rPr>
          <w:noProof/>
          <w:spacing w:val="-6"/>
          <w:lang w:val="sr-Latn-ME"/>
        </w:rPr>
        <w:t xml:space="preserve"> </w:t>
      </w:r>
      <w:r w:rsidRPr="002D2DFF">
        <w:rPr>
          <w:noProof/>
          <w:lang w:val="sr-Latn-ME"/>
        </w:rPr>
        <w:t>na</w:t>
      </w:r>
      <w:r w:rsidRPr="002D2DFF">
        <w:rPr>
          <w:noProof/>
          <w:spacing w:val="-1"/>
          <w:lang w:val="sr-Latn-ME"/>
        </w:rPr>
        <w:t xml:space="preserve"> </w:t>
      </w:r>
      <w:r w:rsidRPr="002D2DFF">
        <w:rPr>
          <w:noProof/>
          <w:lang w:val="sr-Latn-ME"/>
        </w:rPr>
        <w:t xml:space="preserve">mogućnosti </w:t>
      </w:r>
      <w:r w:rsidRPr="002D2DFF">
        <w:rPr>
          <w:noProof/>
          <w:spacing w:val="-9"/>
          <w:lang w:val="sr-Latn-ME"/>
        </w:rPr>
        <w:t xml:space="preserve"> informacionog  </w:t>
      </w:r>
      <w:r w:rsidRPr="002D2DFF">
        <w:rPr>
          <w:noProof/>
          <w:lang w:val="sr-Latn-ME"/>
        </w:rPr>
        <w:t>sist</w:t>
      </w:r>
      <w:r w:rsidRPr="002D2DFF">
        <w:rPr>
          <w:noProof/>
          <w:spacing w:val="6"/>
          <w:lang w:val="sr-Latn-ME"/>
        </w:rPr>
        <w:t>e</w:t>
      </w:r>
      <w:r w:rsidRPr="002D2DFF">
        <w:rPr>
          <w:noProof/>
          <w:lang w:val="sr-Latn-ME"/>
        </w:rPr>
        <w:t>ma</w:t>
      </w:r>
      <w:r w:rsidRPr="002D2DFF">
        <w:rPr>
          <w:noProof/>
          <w:spacing w:val="-6"/>
          <w:lang w:val="sr-Latn-ME"/>
        </w:rPr>
        <w:t xml:space="preserve"> </w:t>
      </w:r>
      <w:r w:rsidRPr="002D2DFF">
        <w:rPr>
          <w:noProof/>
          <w:lang w:val="sr-Latn-ME"/>
        </w:rPr>
        <w:t>koje</w:t>
      </w:r>
      <w:r w:rsidRPr="002D2DFF">
        <w:rPr>
          <w:noProof/>
          <w:spacing w:val="-3"/>
          <w:lang w:val="sr-Latn-ME"/>
        </w:rPr>
        <w:t xml:space="preserve"> </w:t>
      </w:r>
      <w:r w:rsidRPr="002D2DFF">
        <w:rPr>
          <w:noProof/>
          <w:lang w:val="sr-Latn-ME"/>
        </w:rPr>
        <w:t>su</w:t>
      </w:r>
      <w:r w:rsidRPr="002D2DFF">
        <w:rPr>
          <w:noProof/>
          <w:spacing w:val="-2"/>
          <w:lang w:val="sr-Latn-ME"/>
        </w:rPr>
        <w:t xml:space="preserve"> </w:t>
      </w:r>
      <w:r w:rsidRPr="002D2DFF">
        <w:rPr>
          <w:noProof/>
          <w:lang w:val="sr-Latn-ME"/>
        </w:rPr>
        <w:t>pot</w:t>
      </w:r>
      <w:r w:rsidRPr="002D2DFF">
        <w:rPr>
          <w:noProof/>
          <w:spacing w:val="4"/>
          <w:lang w:val="sr-Latn-ME"/>
        </w:rPr>
        <w:t>r</w:t>
      </w:r>
      <w:r w:rsidRPr="002D2DFF">
        <w:rPr>
          <w:noProof/>
          <w:lang w:val="sr-Latn-ME"/>
        </w:rPr>
        <w:t>ebne</w:t>
      </w:r>
      <w:r w:rsidRPr="002D2DFF">
        <w:rPr>
          <w:noProof/>
          <w:spacing w:val="-1"/>
          <w:lang w:val="sr-Latn-ME"/>
        </w:rPr>
        <w:t xml:space="preserve"> </w:t>
      </w:r>
      <w:r w:rsidRPr="002D2DFF">
        <w:rPr>
          <w:noProof/>
          <w:lang w:val="sr-Latn-ME"/>
        </w:rPr>
        <w:t>krajnj</w:t>
      </w:r>
      <w:r w:rsidRPr="002D2DFF">
        <w:rPr>
          <w:noProof/>
          <w:spacing w:val="6"/>
          <w:lang w:val="sr-Latn-ME"/>
        </w:rPr>
        <w:t>i</w:t>
      </w:r>
      <w:r w:rsidRPr="002D2DFF">
        <w:rPr>
          <w:noProof/>
          <w:lang w:val="sr-Latn-ME"/>
        </w:rPr>
        <w:t>m</w:t>
      </w:r>
      <w:r w:rsidRPr="002D2DFF">
        <w:rPr>
          <w:noProof/>
          <w:spacing w:val="-7"/>
          <w:lang w:val="sr-Latn-ME"/>
        </w:rPr>
        <w:t xml:space="preserve"> </w:t>
      </w:r>
      <w:r w:rsidRPr="002D2DFF">
        <w:rPr>
          <w:noProof/>
          <w:spacing w:val="-4"/>
          <w:lang w:val="sr-Latn-ME"/>
        </w:rPr>
        <w:t>k</w:t>
      </w:r>
      <w:r w:rsidRPr="002D2DFF">
        <w:rPr>
          <w:noProof/>
          <w:lang w:val="sr-Latn-ME"/>
        </w:rPr>
        <w:t>oris</w:t>
      </w:r>
      <w:r w:rsidRPr="002D2DFF">
        <w:rPr>
          <w:noProof/>
          <w:spacing w:val="5"/>
          <w:lang w:val="sr-Latn-ME"/>
        </w:rPr>
        <w:t>n</w:t>
      </w:r>
      <w:r w:rsidRPr="002D2DFF">
        <w:rPr>
          <w:noProof/>
          <w:lang w:val="sr-Latn-ME"/>
        </w:rPr>
        <w:t>icima</w:t>
      </w:r>
      <w:r w:rsidRPr="002D2DFF">
        <w:rPr>
          <w:noProof/>
          <w:spacing w:val="-9"/>
          <w:lang w:val="sr-Latn-ME"/>
        </w:rPr>
        <w:t xml:space="preserve"> </w:t>
      </w:r>
      <w:r w:rsidRPr="002D2DFF">
        <w:rPr>
          <w:noProof/>
          <w:lang w:val="sr-Latn-ME"/>
        </w:rPr>
        <w:t>i</w:t>
      </w:r>
      <w:r w:rsidRPr="002D2DFF">
        <w:rPr>
          <w:noProof/>
          <w:spacing w:val="-1"/>
          <w:lang w:val="sr-Latn-ME"/>
        </w:rPr>
        <w:t xml:space="preserve"> </w:t>
      </w:r>
      <w:r w:rsidRPr="002D2DFF">
        <w:rPr>
          <w:noProof/>
          <w:lang w:val="sr-Latn-ME"/>
        </w:rPr>
        <w:t>zašto</w:t>
      </w:r>
      <w:r w:rsidRPr="002D2DFF">
        <w:rPr>
          <w:noProof/>
          <w:spacing w:val="-4"/>
          <w:lang w:val="sr-Latn-ME"/>
        </w:rPr>
        <w:t xml:space="preserve"> </w:t>
      </w:r>
      <w:r w:rsidRPr="002D2DFF">
        <w:rPr>
          <w:noProof/>
          <w:spacing w:val="5"/>
          <w:lang w:val="sr-Latn-ME"/>
        </w:rPr>
        <w:t>o</w:t>
      </w:r>
      <w:r w:rsidRPr="002D2DFF">
        <w:rPr>
          <w:noProof/>
          <w:lang w:val="sr-Latn-ME"/>
        </w:rPr>
        <w:t>ve</w:t>
      </w:r>
      <w:r w:rsidRPr="002D2DFF">
        <w:rPr>
          <w:noProof/>
          <w:spacing w:val="-3"/>
          <w:lang w:val="sr-Latn-ME"/>
        </w:rPr>
        <w:t xml:space="preserve"> </w:t>
      </w:r>
      <w:r w:rsidRPr="002D2DFF">
        <w:rPr>
          <w:noProof/>
          <w:lang w:val="sr-Latn-ME"/>
        </w:rPr>
        <w:t>potre</w:t>
      </w:r>
      <w:r w:rsidRPr="002D2DFF">
        <w:rPr>
          <w:noProof/>
          <w:spacing w:val="4"/>
          <w:lang w:val="sr-Latn-ME"/>
        </w:rPr>
        <w:t>b</w:t>
      </w:r>
      <w:r w:rsidRPr="002D2DFF">
        <w:rPr>
          <w:noProof/>
          <w:lang w:val="sr-Latn-ME"/>
        </w:rPr>
        <w:t>e posto</w:t>
      </w:r>
      <w:r w:rsidRPr="002D2DFF">
        <w:rPr>
          <w:noProof/>
          <w:spacing w:val="5"/>
          <w:lang w:val="sr-Latn-ME"/>
        </w:rPr>
        <w:t>j</w:t>
      </w:r>
      <w:r w:rsidRPr="002D2DFF">
        <w:rPr>
          <w:noProof/>
          <w:lang w:val="sr-Latn-ME"/>
        </w:rPr>
        <w:t>e.</w:t>
      </w:r>
    </w:p>
    <w:p w:rsidR="00676D69" w:rsidRPr="002D2DFF" w:rsidRDefault="00676D69" w:rsidP="00676D69">
      <w:pPr>
        <w:ind w:firstLine="720"/>
        <w:rPr>
          <w:noProof/>
          <w:lang w:val="sr-Latn-ME"/>
        </w:rPr>
      </w:pPr>
    </w:p>
    <w:p w:rsidR="00676D69" w:rsidRPr="002928A3" w:rsidRDefault="00676D69" w:rsidP="00676D69">
      <w:pPr>
        <w:pStyle w:val="Heading2"/>
        <w:rPr>
          <w:noProof/>
          <w:lang w:val="sr-Latn-ME"/>
        </w:rPr>
      </w:pPr>
      <w:bookmarkStart w:id="9" w:name="_Toc415777344"/>
      <w:r w:rsidRPr="002D2DFF">
        <w:rPr>
          <w:noProof/>
          <w:lang w:val="sr-Latn-ME"/>
        </w:rPr>
        <w:t>Opis dokumenta</w:t>
      </w:r>
      <w:bookmarkEnd w:id="9"/>
    </w:p>
    <w:p w:rsidR="00676D69" w:rsidRPr="002D2DFF" w:rsidRDefault="00676D69" w:rsidP="00676D69">
      <w:pPr>
        <w:ind w:left="720"/>
        <w:rPr>
          <w:noProof/>
          <w:lang w:val="sr-Latn-ME"/>
        </w:rPr>
      </w:pPr>
      <w:r w:rsidRPr="002D2DFF">
        <w:rPr>
          <w:noProof/>
          <w:lang w:val="sr-Latn-ME"/>
        </w:rPr>
        <w:t xml:space="preserve">Vizija sistema </w:t>
      </w:r>
      <w:r w:rsidR="00DE5805" w:rsidRPr="002D2DFF">
        <w:rPr>
          <w:noProof/>
          <w:lang w:val="sr-Latn-ME"/>
        </w:rPr>
        <w:t>treba da prikaze mogućnosti informacionog sistema Multiteke</w:t>
      </w:r>
      <w:r w:rsidRPr="002D2DFF">
        <w:rPr>
          <w:noProof/>
          <w:lang w:val="sr-Latn-ME"/>
        </w:rPr>
        <w:t>, a to je prikaz</w:t>
      </w:r>
      <w:r w:rsidR="00DE5805" w:rsidRPr="002D2DFF">
        <w:rPr>
          <w:noProof/>
          <w:lang w:val="sr-Latn-ME"/>
        </w:rPr>
        <w:t>ivanje podatka iz</w:t>
      </w:r>
      <w:r w:rsidRPr="002D2DFF">
        <w:rPr>
          <w:noProof/>
          <w:lang w:val="sr-Latn-ME"/>
        </w:rPr>
        <w:t xml:space="preserve"> baze podataka, na osnovu  XML fajla u kome je ta baza opisana</w:t>
      </w:r>
      <w:r w:rsidR="00340FF1" w:rsidRPr="002D2DFF">
        <w:rPr>
          <w:noProof/>
          <w:lang w:val="sr-Latn-ME"/>
        </w:rPr>
        <w:t>.</w:t>
      </w:r>
      <w:r w:rsidR="007F501D" w:rsidRPr="002D2DFF">
        <w:rPr>
          <w:noProof/>
          <w:lang w:val="sr-Latn-ME"/>
        </w:rPr>
        <w:t xml:space="preserve"> Ovaj dokument vizije sistema govori o </w:t>
      </w:r>
      <w:r w:rsidR="0059098F" w:rsidRPr="002D2DFF">
        <w:rPr>
          <w:noProof/>
          <w:lang w:val="sr-Latn-ME"/>
        </w:rPr>
        <w:t>programu  koji</w:t>
      </w:r>
      <w:r w:rsidR="007F501D" w:rsidRPr="002D2DFF">
        <w:rPr>
          <w:noProof/>
          <w:lang w:val="sr-Latn-ME"/>
        </w:rPr>
        <w:t xml:space="preserve"> će da omogućiti </w:t>
      </w:r>
      <w:r w:rsidR="0059098F" w:rsidRPr="002D2DFF">
        <w:rPr>
          <w:noProof/>
          <w:lang w:val="sr-Latn-ME"/>
        </w:rPr>
        <w:t>unos, ažuriranje</w:t>
      </w:r>
      <w:r w:rsidR="007F501D" w:rsidRPr="002D2DFF">
        <w:rPr>
          <w:noProof/>
          <w:lang w:val="sr-Latn-ME"/>
        </w:rPr>
        <w:t xml:space="preserve"> i pregled svih podataka</w:t>
      </w:r>
      <w:r w:rsidR="0059098F" w:rsidRPr="002D2DFF">
        <w:rPr>
          <w:noProof/>
          <w:lang w:val="sr-Latn-ME"/>
        </w:rPr>
        <w:t xml:space="preserve"> u bazi Multiteke ( podaci o radnicim</w:t>
      </w:r>
      <w:r w:rsidR="00C70F42" w:rsidRPr="002D2DFF">
        <w:rPr>
          <w:noProof/>
          <w:lang w:val="sr-Latn-ME"/>
        </w:rPr>
        <w:t>a, proizvodima, uslug</w:t>
      </w:r>
      <w:r w:rsidR="0059098F" w:rsidRPr="002D2DFF">
        <w:rPr>
          <w:noProof/>
          <w:lang w:val="sr-Latn-ME"/>
        </w:rPr>
        <w:t>ama koje pruža kao i korisnicima tih usluga)</w:t>
      </w:r>
    </w:p>
    <w:p w:rsidR="00676D69" w:rsidRPr="002D2DFF" w:rsidRDefault="00676D69" w:rsidP="00676D69">
      <w:pPr>
        <w:rPr>
          <w:noProof/>
          <w:lang w:val="sr-Latn-ME"/>
        </w:rPr>
      </w:pPr>
    </w:p>
    <w:p w:rsidR="00735BAF" w:rsidRPr="002D2DFF" w:rsidRDefault="00AE231B">
      <w:pPr>
        <w:pStyle w:val="Heading1"/>
        <w:rPr>
          <w:noProof/>
          <w:lang w:val="sr-Latn-ME"/>
        </w:rPr>
      </w:pPr>
      <w:bookmarkStart w:id="10" w:name="_Toc512930906"/>
      <w:bookmarkStart w:id="11" w:name="_Toc524313335"/>
      <w:bookmarkStart w:id="12" w:name="_Toc415777345"/>
      <w:r w:rsidRPr="002D2DFF">
        <w:rPr>
          <w:noProof/>
          <w:lang w:val="sr-Latn-ME"/>
        </w:rPr>
        <w:t>P</w:t>
      </w:r>
      <w:bookmarkEnd w:id="1"/>
      <w:bookmarkEnd w:id="2"/>
      <w:bookmarkEnd w:id="10"/>
      <w:bookmarkEnd w:id="11"/>
      <w:r w:rsidR="00340FF1" w:rsidRPr="002D2DFF">
        <w:rPr>
          <w:noProof/>
          <w:lang w:val="sr-Latn-ME"/>
        </w:rPr>
        <w:t>ozicioniranje proizvoda</w:t>
      </w:r>
      <w:bookmarkEnd w:id="12"/>
    </w:p>
    <w:p w:rsidR="00C70F42" w:rsidRPr="002D2DFF" w:rsidRDefault="00C70F42" w:rsidP="00C70F42">
      <w:pPr>
        <w:rPr>
          <w:noProof/>
          <w:lang w:val="sr-Latn-ME"/>
        </w:rPr>
      </w:pPr>
    </w:p>
    <w:p w:rsidR="00C70F42" w:rsidRPr="002928A3" w:rsidRDefault="002928A3" w:rsidP="00C70F42">
      <w:pPr>
        <w:pStyle w:val="Heading2"/>
        <w:rPr>
          <w:noProof/>
          <w:lang w:val="sr-Latn-ME"/>
        </w:rPr>
      </w:pPr>
      <w:bookmarkStart w:id="13" w:name="_Toc415777346"/>
      <w:r>
        <w:rPr>
          <w:noProof/>
          <w:lang w:val="sr-Latn-ME"/>
        </w:rPr>
        <w:t>Poslovne mogućnosti</w:t>
      </w:r>
      <w:bookmarkEnd w:id="13"/>
    </w:p>
    <w:p w:rsidR="00C70F42" w:rsidRDefault="00C70F42" w:rsidP="00C70F42">
      <w:pPr>
        <w:ind w:left="720"/>
        <w:rPr>
          <w:noProof/>
          <w:lang w:val="sr-Latn-ME"/>
        </w:rPr>
      </w:pPr>
      <w:r w:rsidRPr="002D2DFF">
        <w:rPr>
          <w:noProof/>
          <w:lang w:val="sr-Latn-ME"/>
        </w:rPr>
        <w:t>Ovaj projekat bi trebao da podigne kvalitet poslovnih mogućnosti preduzeća, čime bi se vođenje Multiteke i dostupnost informacijama podigla na određeni nivo. Ovim bi se znatno doprinjelo na kvalitetu rada samog preduzeća</w:t>
      </w:r>
    </w:p>
    <w:p w:rsidR="002928A3" w:rsidRPr="002D2DFF" w:rsidRDefault="002928A3" w:rsidP="00C70F42">
      <w:pPr>
        <w:ind w:left="720"/>
        <w:rPr>
          <w:noProof/>
          <w:lang w:val="sr-Latn-ME"/>
        </w:rPr>
      </w:pPr>
    </w:p>
    <w:p w:rsidR="00735BAF" w:rsidRPr="002D2DFF" w:rsidRDefault="00340FF1" w:rsidP="00D748E3">
      <w:pPr>
        <w:pStyle w:val="Heading2"/>
        <w:rPr>
          <w:noProof/>
          <w:lang w:val="sr-Latn-ME"/>
        </w:rPr>
      </w:pPr>
      <w:bookmarkStart w:id="14" w:name="_Toc415777347"/>
      <w:r w:rsidRPr="002D2DFF">
        <w:rPr>
          <w:noProof/>
          <w:lang w:val="sr-Latn-ME"/>
        </w:rPr>
        <w:t>Iznošenje problema</w:t>
      </w:r>
      <w:bookmarkEnd w:id="14"/>
    </w:p>
    <w:p w:rsidR="00D748E3" w:rsidRPr="002D2DFF" w:rsidRDefault="00D748E3" w:rsidP="00D748E3">
      <w:pPr>
        <w:rPr>
          <w:noProof/>
          <w:lang w:val="sr-Latn-ME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35BAF" w:rsidRPr="002D2DFF" w:rsidTr="00340FF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340FF1" w:rsidP="001B1D3B">
            <w:pPr>
              <w:pStyle w:val="BodyText"/>
              <w:keepNext/>
              <w:ind w:left="0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70F42" w:rsidRPr="002D2DFF" w:rsidRDefault="00C70F42" w:rsidP="00C34576">
            <w:pPr>
              <w:pStyle w:val="InfoBlue"/>
            </w:pPr>
            <w:r w:rsidRPr="002D2DFF">
              <w:t xml:space="preserve">Navikavanje korisnika na korištenje ovakog načina vođenja preduzeća </w:t>
            </w:r>
          </w:p>
          <w:p w:rsidR="00735BAF" w:rsidRPr="002D2DFF" w:rsidRDefault="000B36FA" w:rsidP="00C34576">
            <w:pPr>
              <w:pStyle w:val="InfoBlue"/>
            </w:pPr>
            <w:r w:rsidRPr="002D2DFF">
              <w:t>Prikazivanje baze podataka, rad sa bazom i njeno odrzavanje</w:t>
            </w:r>
          </w:p>
        </w:tc>
      </w:tr>
      <w:tr w:rsidR="00735BAF" w:rsidRPr="002D2DFF" w:rsidTr="00340FF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340FF1" w:rsidP="001B1D3B">
            <w:pPr>
              <w:pStyle w:val="BodyText"/>
              <w:keepNext/>
              <w:ind w:left="72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Utiče 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5BAF" w:rsidRPr="002D2DFF" w:rsidRDefault="000B36FA" w:rsidP="00C34576">
            <w:pPr>
              <w:pStyle w:val="InfoBlue"/>
            </w:pPr>
            <w:r w:rsidRPr="002D2DFF">
              <w:t>Korisnike sistema Multiteke</w:t>
            </w:r>
            <w:r w:rsidR="00C70F42" w:rsidRPr="002D2DFF">
              <w:t xml:space="preserve"> (vlasnika preduzeća i sve ostale korisnike koji imaju ovlaštenje za korištenje programa)</w:t>
            </w:r>
          </w:p>
        </w:tc>
      </w:tr>
      <w:tr w:rsidR="00735BAF" w:rsidRPr="002D2DFF" w:rsidTr="00340FF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340FF1" w:rsidP="001B1D3B">
            <w:pPr>
              <w:pStyle w:val="BodyText"/>
              <w:keepNext/>
              <w:ind w:left="72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Posljedice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5BAF" w:rsidRPr="002D2DFF" w:rsidRDefault="007F501D" w:rsidP="00C34576">
            <w:pPr>
              <w:pStyle w:val="InfoBlue"/>
            </w:pPr>
            <w:r w:rsidRPr="002D2DFF">
              <w:t>Veliko vrijeme</w:t>
            </w:r>
            <w:r w:rsidRPr="002D2DFF">
              <w:t xml:space="preserve"> potrebno za konekciju sa serverom i bazom podataka, kao i </w:t>
            </w:r>
            <w:r w:rsidRPr="002D2DFF">
              <w:t xml:space="preserve">manipulisanje </w:t>
            </w:r>
            <w:r w:rsidRPr="002D2DFF">
              <w:t>i kontrola podataka pri svakom ažuriranju</w:t>
            </w:r>
          </w:p>
        </w:tc>
      </w:tr>
      <w:tr w:rsidR="00735BAF" w:rsidRPr="002D2DFF" w:rsidTr="00340FF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340FF1" w:rsidP="001B1D3B">
            <w:pPr>
              <w:pStyle w:val="BodyText"/>
              <w:ind w:left="72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U</w:t>
            </w:r>
            <w:r w:rsidR="00E3395C" w:rsidRPr="001B1D3B">
              <w:rPr>
                <w:b/>
                <w:noProof/>
                <w:lang w:val="sr-Latn-ME"/>
              </w:rPr>
              <w:t>spješno riješenje će da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5BAF" w:rsidRPr="002D2DFF" w:rsidRDefault="00E3395C" w:rsidP="00C34576">
            <w:pPr>
              <w:pStyle w:val="InfoBlue"/>
            </w:pPr>
            <w:r w:rsidRPr="002D2DFF">
              <w:t>Poboljša sliku preduzeća, učini preduzeće znatno atraktivnijim za sadašnje i buduće saradnike, olakša rad administracije kroz brojne statističke pregleda koje sistem pruža (</w:t>
            </w:r>
            <w:r w:rsidR="007F501D" w:rsidRPr="002D2DFF">
              <w:t xml:space="preserve"> lako snalaženje i  rukovanje podacima  kao i brzo ažuriranje već postojećih podataka</w:t>
            </w:r>
            <w:r w:rsidRPr="002D2DFF">
              <w:t>)</w:t>
            </w:r>
          </w:p>
        </w:tc>
      </w:tr>
    </w:tbl>
    <w:p w:rsidR="002928A3" w:rsidRDefault="002928A3" w:rsidP="002928A3">
      <w:pPr>
        <w:pStyle w:val="Heading2"/>
        <w:numPr>
          <w:ilvl w:val="0"/>
          <w:numId w:val="0"/>
        </w:numPr>
        <w:rPr>
          <w:noProof/>
          <w:lang w:val="sr-Latn-ME"/>
        </w:rPr>
      </w:pPr>
    </w:p>
    <w:p w:rsidR="002928A3" w:rsidRPr="002928A3" w:rsidRDefault="002928A3" w:rsidP="002928A3">
      <w:pPr>
        <w:rPr>
          <w:lang w:val="sr-Latn-ME"/>
        </w:rPr>
      </w:pPr>
    </w:p>
    <w:p w:rsidR="00735BAF" w:rsidRPr="002D2DFF" w:rsidRDefault="00340FF1">
      <w:pPr>
        <w:pStyle w:val="Heading2"/>
        <w:rPr>
          <w:noProof/>
          <w:lang w:val="sr-Latn-ME"/>
        </w:rPr>
      </w:pPr>
      <w:bookmarkStart w:id="15" w:name="_Toc415777348"/>
      <w:r w:rsidRPr="002D2DFF">
        <w:rPr>
          <w:noProof/>
          <w:lang w:val="sr-Latn-ME"/>
        </w:rPr>
        <w:lastRenderedPageBreak/>
        <w:t>Namjena programa</w:t>
      </w:r>
      <w:bookmarkEnd w:id="15"/>
    </w:p>
    <w:p w:rsidR="00735BAF" w:rsidRPr="001B1D3B" w:rsidRDefault="00735BAF" w:rsidP="00C34576">
      <w:pPr>
        <w:pStyle w:val="InfoBlue"/>
        <w:rPr>
          <w:b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35BAF" w:rsidRPr="002D2DFF" w:rsidTr="00340FF1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340FF1">
            <w:pPr>
              <w:pStyle w:val="BodyText"/>
              <w:keepNext/>
              <w:ind w:left="72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BAF" w:rsidRPr="002D2DFF" w:rsidRDefault="000B36FA" w:rsidP="00C34576">
            <w:pPr>
              <w:pStyle w:val="InfoBlue"/>
            </w:pPr>
            <w:r w:rsidRPr="002D2DFF">
              <w:t>Vlasnike i zaposleno osoblje unutar Multiteke</w:t>
            </w:r>
          </w:p>
        </w:tc>
      </w:tr>
      <w:tr w:rsidR="00735BAF" w:rsidRPr="002D2DFF" w:rsidTr="00340FF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340FF1">
            <w:pPr>
              <w:pStyle w:val="BodyText"/>
              <w:keepNext/>
              <w:ind w:left="72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5BAF" w:rsidRPr="002D2DFF" w:rsidRDefault="000B36FA" w:rsidP="00C34576">
            <w:pPr>
              <w:pStyle w:val="InfoBlue"/>
            </w:pPr>
            <w:r w:rsidRPr="002D2DFF">
              <w:t>Trebaju efikasan informacioni sistem za prikaz i ažuriranje podataka iz baze</w:t>
            </w:r>
          </w:p>
        </w:tc>
      </w:tr>
      <w:tr w:rsidR="00735BAF" w:rsidRPr="002D2DFF" w:rsidTr="00340FF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340FF1">
            <w:pPr>
              <w:pStyle w:val="BodyText"/>
              <w:keepNext/>
              <w:ind w:left="72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P</w:t>
            </w:r>
            <w:r w:rsidR="00E3395C" w:rsidRPr="001B1D3B">
              <w:rPr>
                <w:b/>
                <w:noProof/>
                <w:lang w:val="sr-Latn-ME"/>
              </w:rPr>
              <w:t>roizvod je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5BAF" w:rsidRPr="002D2DFF" w:rsidRDefault="002F634B" w:rsidP="00C34576">
            <w:pPr>
              <w:pStyle w:val="InfoBlue"/>
            </w:pPr>
            <w:r w:rsidRPr="002D2DFF">
              <w:t>P</w:t>
            </w:r>
            <w:r w:rsidR="00E3395C" w:rsidRPr="002D2DFF">
              <w:t>rogram koji radi sa bazom</w:t>
            </w:r>
          </w:p>
        </w:tc>
      </w:tr>
      <w:tr w:rsidR="00735BAF" w:rsidRPr="002D2DFF" w:rsidTr="00340FF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E3395C" w:rsidP="00697430">
            <w:pPr>
              <w:pStyle w:val="BodyText"/>
              <w:keepNext/>
              <w:ind w:left="72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Koj</w:t>
            </w:r>
            <w:r w:rsidR="00340FF1" w:rsidRPr="001B1D3B">
              <w:rPr>
                <w:b/>
                <w:noProof/>
                <w:lang w:val="sr-Latn-ME"/>
              </w:rPr>
              <w:t>i</w:t>
            </w:r>
            <w:r w:rsidR="00697430" w:rsidRPr="001B1D3B">
              <w:rPr>
                <w:b/>
                <w:noProof/>
                <w:lang w:val="sr-Latn-ME"/>
              </w:rPr>
              <w:t xml:space="preserve">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5BAF" w:rsidRPr="002D2DFF" w:rsidRDefault="00E3395C" w:rsidP="00C34576">
            <w:pPr>
              <w:pStyle w:val="InfoBlue"/>
            </w:pPr>
            <w:r w:rsidRPr="002D2DFF">
              <w:t xml:space="preserve">Omogućava </w:t>
            </w:r>
            <w:r w:rsidR="000B36FA" w:rsidRPr="002D2DFF">
              <w:t>24/7 pristup bazi podataka, pregled, pretraživanje, sortiranje, dodavanje i ažuriranje podataka u bazi</w:t>
            </w:r>
          </w:p>
        </w:tc>
      </w:tr>
      <w:tr w:rsidR="00735BAF" w:rsidRPr="002D2DFF" w:rsidTr="00340FF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340FF1">
            <w:pPr>
              <w:pStyle w:val="BodyText"/>
              <w:keepNext/>
              <w:ind w:left="72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Za razliku 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5BAF" w:rsidRPr="00C34576" w:rsidRDefault="002F634B" w:rsidP="00C34576">
            <w:pPr>
              <w:pStyle w:val="InfoBlue"/>
            </w:pPr>
            <w:r w:rsidRPr="00C34576">
              <w:t>Dosadašnjeg načina dugotrajnog dobavljanja istih ovih funkcija</w:t>
            </w:r>
          </w:p>
        </w:tc>
      </w:tr>
      <w:tr w:rsidR="00735BAF" w:rsidRPr="002D2DFF" w:rsidTr="00340FF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35BAF" w:rsidRPr="001B1D3B" w:rsidRDefault="00340FF1">
            <w:pPr>
              <w:pStyle w:val="BodyText"/>
              <w:ind w:left="72"/>
              <w:rPr>
                <w:b/>
                <w:noProof/>
                <w:lang w:val="sr-Latn-ME"/>
              </w:rPr>
            </w:pPr>
            <w:r w:rsidRPr="001B1D3B">
              <w:rPr>
                <w:b/>
                <w:noProof/>
                <w:lang w:val="sr-Latn-ME"/>
              </w:rPr>
              <w:t>Naš proizvod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634B" w:rsidRPr="00C34576" w:rsidRDefault="002F634B" w:rsidP="002F634B">
            <w:pPr>
              <w:rPr>
                <w:noProof/>
                <w:lang w:val="sr-Latn-ME"/>
              </w:rPr>
            </w:pPr>
            <w:r w:rsidRPr="00C34576">
              <w:rPr>
                <w:noProof/>
                <w:lang w:val="sr-Latn-ME"/>
              </w:rPr>
              <w:t>Omogućuje  unos, ažuriranje i pregled svih podataka u bazi Multiteke ( podaci o radnicima, proizvodima, uslugama koje pruža kao i korisnicima tih usluga)</w:t>
            </w:r>
          </w:p>
          <w:p w:rsidR="00735BAF" w:rsidRPr="00C34576" w:rsidRDefault="00735BAF" w:rsidP="00C34576">
            <w:pPr>
              <w:pStyle w:val="InfoBlue"/>
            </w:pPr>
          </w:p>
        </w:tc>
      </w:tr>
    </w:tbl>
    <w:p w:rsidR="00C34576" w:rsidRDefault="00C34576" w:rsidP="00C34576">
      <w:pPr>
        <w:pStyle w:val="Heading1"/>
        <w:numPr>
          <w:ilvl w:val="0"/>
          <w:numId w:val="0"/>
        </w:numPr>
        <w:rPr>
          <w:noProof/>
          <w:lang w:val="sr-Latn-ME"/>
        </w:rPr>
      </w:pPr>
      <w:bookmarkStart w:id="16" w:name="_Toc436203381"/>
    </w:p>
    <w:p w:rsidR="002928A3" w:rsidRPr="002928A3" w:rsidRDefault="00340FF1" w:rsidP="002928A3">
      <w:pPr>
        <w:pStyle w:val="Heading1"/>
        <w:rPr>
          <w:noProof/>
          <w:lang w:val="sr-Latn-ME"/>
        </w:rPr>
      </w:pPr>
      <w:bookmarkStart w:id="17" w:name="_Toc415777349"/>
      <w:r w:rsidRPr="002D2DFF">
        <w:rPr>
          <w:noProof/>
          <w:lang w:val="sr-Latn-ME"/>
        </w:rPr>
        <w:t>Opis</w:t>
      </w:r>
      <w:r w:rsidR="002D2DFF">
        <w:rPr>
          <w:noProof/>
          <w:lang w:val="sr-Latn-ME"/>
        </w:rPr>
        <w:t xml:space="preserve"> korisnika</w:t>
      </w:r>
      <w:bookmarkEnd w:id="17"/>
    </w:p>
    <w:p w:rsidR="00C34576" w:rsidRDefault="002D2DFF" w:rsidP="00A1770C">
      <w:pPr>
        <w:pStyle w:val="InfoBlue"/>
      </w:pPr>
      <w:r w:rsidRPr="002D2DFF">
        <w:tab/>
      </w:r>
      <w:r w:rsidR="002928A3">
        <w:t xml:space="preserve">    </w:t>
      </w:r>
      <w:r w:rsidR="002F634B" w:rsidRPr="002D2DFF">
        <w:t>U ovom dijelu su opisani korisnici Informacionog sistema  Multiteke</w:t>
      </w:r>
    </w:p>
    <w:p w:rsidR="002928A3" w:rsidRPr="002928A3" w:rsidRDefault="002928A3" w:rsidP="002928A3">
      <w:pPr>
        <w:pStyle w:val="BodyText"/>
        <w:rPr>
          <w:lang w:val="sr-Latn-ME"/>
        </w:rPr>
      </w:pPr>
    </w:p>
    <w:p w:rsidR="002928A3" w:rsidRPr="002928A3" w:rsidRDefault="00340FF1" w:rsidP="002928A3">
      <w:pPr>
        <w:pStyle w:val="Heading2"/>
        <w:rPr>
          <w:noProof/>
          <w:lang w:val="sr-Latn-ME"/>
        </w:rPr>
      </w:pPr>
      <w:bookmarkStart w:id="18" w:name="_Toc415777350"/>
      <w:r w:rsidRPr="002D2DFF">
        <w:rPr>
          <w:noProof/>
          <w:lang w:val="sr-Latn-ME"/>
        </w:rPr>
        <w:t>S</w:t>
      </w:r>
      <w:r w:rsidR="002D2DFF" w:rsidRPr="002D2DFF">
        <w:rPr>
          <w:noProof/>
          <w:lang w:val="sr-Latn-ME"/>
        </w:rPr>
        <w:t>pisak potencijalnog tržišta</w:t>
      </w:r>
      <w:bookmarkEnd w:id="18"/>
    </w:p>
    <w:p w:rsidR="00C34576" w:rsidRDefault="002D2DFF" w:rsidP="002928A3">
      <w:pPr>
        <w:pStyle w:val="BodyText"/>
        <w:jc w:val="both"/>
        <w:rPr>
          <w:noProof/>
          <w:lang w:val="sr-Latn-ME"/>
        </w:rPr>
      </w:pPr>
      <w:r w:rsidRPr="002D2DFF">
        <w:rPr>
          <w:noProof/>
          <w:lang w:val="sr-Latn-ME"/>
        </w:rPr>
        <w:t xml:space="preserve">Multiteke kao preduzeća koja zahtjevaju sistem koji je fleksibilan, lak za održavanje </w:t>
      </w:r>
      <w:r>
        <w:rPr>
          <w:noProof/>
          <w:lang w:val="sr-Latn-ME"/>
        </w:rPr>
        <w:t>i ima zahtjevane mogućnosti</w:t>
      </w:r>
      <w:r w:rsidRPr="002D2DFF">
        <w:rPr>
          <w:noProof/>
          <w:lang w:val="sr-Latn-ME"/>
        </w:rPr>
        <w:t xml:space="preserve"> .</w:t>
      </w:r>
      <w:r>
        <w:rPr>
          <w:noProof/>
          <w:lang w:val="sr-Latn-ME"/>
        </w:rPr>
        <w:t>O</w:t>
      </w:r>
      <w:r w:rsidRPr="002D2DFF">
        <w:rPr>
          <w:noProof/>
          <w:lang w:val="sr-Latn-ME"/>
        </w:rPr>
        <w:t xml:space="preserve">vo riješenje je relativno lako primjenjljivo i u drugim </w:t>
      </w:r>
      <w:r>
        <w:rPr>
          <w:noProof/>
          <w:lang w:val="sr-Latn-ME"/>
        </w:rPr>
        <w:t>institucijama koje se bave istom ili sličnom djelatnosti</w:t>
      </w:r>
    </w:p>
    <w:p w:rsidR="002928A3" w:rsidRPr="002D2DFF" w:rsidRDefault="002928A3" w:rsidP="002928A3">
      <w:pPr>
        <w:pStyle w:val="BodyText"/>
        <w:jc w:val="both"/>
        <w:rPr>
          <w:noProof/>
          <w:lang w:val="sr-Latn-ME"/>
        </w:rPr>
      </w:pPr>
    </w:p>
    <w:p w:rsidR="00735BAF" w:rsidRPr="002D2DFF" w:rsidRDefault="00340FF1">
      <w:pPr>
        <w:pStyle w:val="Heading2"/>
        <w:rPr>
          <w:noProof/>
          <w:lang w:val="sr-Latn-ME"/>
        </w:rPr>
      </w:pPr>
      <w:bookmarkStart w:id="19" w:name="_Toc415777351"/>
      <w:r w:rsidRPr="002D2DFF">
        <w:rPr>
          <w:noProof/>
          <w:lang w:val="sr-Latn-ME"/>
        </w:rPr>
        <w:t>Pregled korisnika sistema</w:t>
      </w:r>
      <w:bookmarkEnd w:id="19"/>
    </w:p>
    <w:p w:rsidR="00735BAF" w:rsidRPr="002D2DFF" w:rsidRDefault="00735BAF" w:rsidP="00C34576">
      <w:pPr>
        <w:pStyle w:val="InfoBlue"/>
      </w:pPr>
    </w:p>
    <w:tbl>
      <w:tblPr>
        <w:tblW w:w="8919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3402"/>
        <w:gridCol w:w="3969"/>
      </w:tblGrid>
      <w:tr w:rsidR="00C34576" w:rsidRPr="002D2DFF" w:rsidTr="002928A3">
        <w:trPr>
          <w:trHeight w:val="418"/>
        </w:trPr>
        <w:tc>
          <w:tcPr>
            <w:tcW w:w="1548" w:type="dxa"/>
            <w:shd w:val="clear" w:color="auto" w:fill="DBE5F1" w:themeFill="accent1" w:themeFillTint="33"/>
          </w:tcPr>
          <w:p w:rsidR="00C34576" w:rsidRPr="007104C2" w:rsidRDefault="00C34576" w:rsidP="006E3297">
            <w:pPr>
              <w:pStyle w:val="BodyText"/>
              <w:ind w:left="0"/>
              <w:jc w:val="center"/>
              <w:rPr>
                <w:b/>
                <w:noProof/>
                <w:lang w:val="sr-Latn-ME"/>
              </w:rPr>
            </w:pPr>
            <w:r w:rsidRPr="007104C2">
              <w:rPr>
                <w:b/>
                <w:noProof/>
                <w:lang w:val="sr-Latn-ME"/>
              </w:rPr>
              <w:t>Naziv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C34576" w:rsidRPr="002D2DFF" w:rsidRDefault="00C34576" w:rsidP="006E3297">
            <w:pPr>
              <w:pStyle w:val="BodyText"/>
              <w:ind w:left="0"/>
              <w:jc w:val="center"/>
              <w:rPr>
                <w:b/>
                <w:noProof/>
                <w:lang w:val="sr-Latn-ME"/>
              </w:rPr>
            </w:pPr>
            <w:r w:rsidRPr="002D2DFF">
              <w:rPr>
                <w:b/>
                <w:noProof/>
                <w:lang w:val="sr-Latn-ME"/>
              </w:rPr>
              <w:t>Opis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:rsidR="00C34576" w:rsidRPr="002D2DFF" w:rsidRDefault="00C34576" w:rsidP="006E3297">
            <w:pPr>
              <w:pStyle w:val="BodyText"/>
              <w:ind w:left="0"/>
              <w:jc w:val="center"/>
              <w:rPr>
                <w:b/>
                <w:noProof/>
                <w:lang w:val="sr-Latn-ME"/>
              </w:rPr>
            </w:pPr>
            <w:r w:rsidRPr="002D2DFF">
              <w:rPr>
                <w:b/>
                <w:noProof/>
                <w:lang w:val="sr-Latn-ME"/>
              </w:rPr>
              <w:t>Odgovornosti</w:t>
            </w:r>
          </w:p>
        </w:tc>
      </w:tr>
      <w:tr w:rsidR="00C34576" w:rsidRPr="002D2DFF" w:rsidTr="002928A3">
        <w:trPr>
          <w:trHeight w:val="392"/>
        </w:trPr>
        <w:tc>
          <w:tcPr>
            <w:tcW w:w="1548" w:type="dxa"/>
          </w:tcPr>
          <w:p w:rsidR="00C34576" w:rsidRPr="007104C2" w:rsidRDefault="00C34576" w:rsidP="00651337">
            <w:pPr>
              <w:pStyle w:val="InfoBlue"/>
              <w:spacing w:line="240" w:lineRule="auto"/>
              <w:rPr>
                <w:b/>
              </w:rPr>
            </w:pPr>
            <w:r w:rsidRPr="007104C2">
              <w:rPr>
                <w:b/>
              </w:rPr>
              <w:t>Administrator</w:t>
            </w:r>
          </w:p>
        </w:tc>
        <w:tc>
          <w:tcPr>
            <w:tcW w:w="3402" w:type="dxa"/>
          </w:tcPr>
          <w:p w:rsidR="00C34576" w:rsidRPr="002D2DFF" w:rsidRDefault="00A1770C" w:rsidP="00651337">
            <w:pPr>
              <w:pStyle w:val="InfoBlue"/>
              <w:spacing w:line="240" w:lineRule="auto"/>
            </w:pPr>
            <w:r>
              <w:t>Osoba zadužena za kontrolu i održavanje informacionog sistema</w:t>
            </w:r>
          </w:p>
        </w:tc>
        <w:tc>
          <w:tcPr>
            <w:tcW w:w="3969" w:type="dxa"/>
          </w:tcPr>
          <w:p w:rsidR="00C34576" w:rsidRDefault="006D3E40" w:rsidP="00651337">
            <w:pPr>
              <w:pStyle w:val="InfoBlue"/>
              <w:spacing w:line="240" w:lineRule="auto"/>
            </w:pPr>
            <w:r>
              <w:t>-</w:t>
            </w:r>
            <w:r w:rsidR="00A1770C">
              <w:t>Kontrola korisnika sistema, dodjela rola, mogućnosti i povlastica po vrsti korisnika</w:t>
            </w:r>
          </w:p>
          <w:p w:rsidR="00A1770C" w:rsidRDefault="006D3E40" w:rsidP="00651337">
            <w:pPr>
              <w:pStyle w:val="BodyText"/>
              <w:spacing w:line="240" w:lineRule="auto"/>
              <w:ind w:left="0"/>
              <w:rPr>
                <w:lang w:val="sr-Latn-ME"/>
              </w:rPr>
            </w:pPr>
            <w:r>
              <w:rPr>
                <w:lang w:val="sr-Latn-ME"/>
              </w:rPr>
              <w:t>-</w:t>
            </w:r>
            <w:r w:rsidR="00A1770C">
              <w:rPr>
                <w:lang w:val="sr-Latn-ME"/>
              </w:rPr>
              <w:t xml:space="preserve">Promjena lozinke korisnika sistema </w:t>
            </w:r>
          </w:p>
          <w:p w:rsidR="00A1770C" w:rsidRDefault="006D3E40" w:rsidP="00651337">
            <w:pPr>
              <w:pStyle w:val="BodyText"/>
              <w:spacing w:line="240" w:lineRule="auto"/>
              <w:ind w:left="0"/>
              <w:rPr>
                <w:lang w:val="sr-Latn-ME"/>
              </w:rPr>
            </w:pPr>
            <w:r>
              <w:rPr>
                <w:lang w:val="sr-Latn-ME"/>
              </w:rPr>
              <w:t>-</w:t>
            </w:r>
            <w:r w:rsidR="00A1770C">
              <w:rPr>
                <w:lang w:val="sr-Latn-ME"/>
              </w:rPr>
              <w:t>Mogućnost pregleda svih podataka, dodavanja novih, ažuriranja i brisanja već postojećih</w:t>
            </w:r>
          </w:p>
          <w:p w:rsidR="00A1770C" w:rsidRPr="00A1770C" w:rsidRDefault="006D3E40" w:rsidP="00651337">
            <w:pPr>
              <w:pStyle w:val="BodyText"/>
              <w:spacing w:line="240" w:lineRule="auto"/>
              <w:ind w:left="0"/>
              <w:rPr>
                <w:lang w:val="sr-Latn-ME"/>
              </w:rPr>
            </w:pPr>
            <w:r>
              <w:rPr>
                <w:lang w:val="sr-Latn-ME"/>
              </w:rPr>
              <w:t>-</w:t>
            </w:r>
            <w:r w:rsidR="00A1770C">
              <w:rPr>
                <w:lang w:val="sr-Latn-ME"/>
              </w:rPr>
              <w:t>Pregled statičkih podataka</w:t>
            </w:r>
          </w:p>
        </w:tc>
      </w:tr>
      <w:tr w:rsidR="00C34576" w:rsidRPr="002D2DFF" w:rsidTr="002928A3">
        <w:trPr>
          <w:trHeight w:val="426"/>
        </w:trPr>
        <w:tc>
          <w:tcPr>
            <w:tcW w:w="1548" w:type="dxa"/>
          </w:tcPr>
          <w:p w:rsidR="00C34576" w:rsidRPr="007104C2" w:rsidRDefault="00C34576" w:rsidP="00651337">
            <w:pPr>
              <w:pStyle w:val="InfoBlue"/>
              <w:spacing w:line="240" w:lineRule="auto"/>
              <w:rPr>
                <w:b/>
              </w:rPr>
            </w:pPr>
            <w:r w:rsidRPr="007104C2">
              <w:rPr>
                <w:b/>
              </w:rPr>
              <w:t>Direktor</w:t>
            </w:r>
          </w:p>
        </w:tc>
        <w:tc>
          <w:tcPr>
            <w:tcW w:w="3402" w:type="dxa"/>
          </w:tcPr>
          <w:p w:rsidR="00C34576" w:rsidRPr="002D2DFF" w:rsidRDefault="00A1770C" w:rsidP="00651337">
            <w:pPr>
              <w:pStyle w:val="InfoBlue"/>
              <w:spacing w:line="240" w:lineRule="auto"/>
            </w:pPr>
            <w:r>
              <w:t>Glavna i odgovorna osoba u preduzeću</w:t>
            </w:r>
          </w:p>
        </w:tc>
        <w:tc>
          <w:tcPr>
            <w:tcW w:w="3969" w:type="dxa"/>
          </w:tcPr>
          <w:p w:rsidR="00C34576" w:rsidRDefault="002928A3" w:rsidP="00651337">
            <w:pPr>
              <w:pStyle w:val="InfoBlue"/>
              <w:spacing w:line="240" w:lineRule="auto"/>
            </w:pPr>
            <w:r>
              <w:t>-</w:t>
            </w:r>
            <w:r w:rsidR="006D3E40">
              <w:t>Pristup svim podacima i izvještajima iz baze</w:t>
            </w:r>
          </w:p>
          <w:p w:rsidR="006D3E40" w:rsidRPr="006D3E40" w:rsidRDefault="002928A3" w:rsidP="00651337">
            <w:pPr>
              <w:pStyle w:val="BodyText"/>
              <w:spacing w:line="240" w:lineRule="auto"/>
              <w:ind w:left="0"/>
              <w:rPr>
                <w:lang w:val="sr-Latn-ME"/>
              </w:rPr>
            </w:pPr>
            <w:r>
              <w:rPr>
                <w:lang w:val="sr-Latn-ME"/>
              </w:rPr>
              <w:t>-</w:t>
            </w:r>
            <w:r w:rsidR="006D3E40">
              <w:rPr>
                <w:lang w:val="sr-Latn-ME"/>
              </w:rPr>
              <w:t>Mogućnost pregleda</w:t>
            </w:r>
            <w:r w:rsidR="006D3E40">
              <w:rPr>
                <w:lang w:val="sr-Latn-ME"/>
              </w:rPr>
              <w:t>, dodavanja novih, ažuriranja i brisanja već postojećih</w:t>
            </w:r>
            <w:r w:rsidR="006D3E40">
              <w:rPr>
                <w:lang w:val="sr-Latn-ME"/>
              </w:rPr>
              <w:t xml:space="preserve"> podataka</w:t>
            </w:r>
          </w:p>
        </w:tc>
      </w:tr>
      <w:tr w:rsidR="006D3E40" w:rsidRPr="002D2DFF" w:rsidTr="002928A3">
        <w:trPr>
          <w:trHeight w:val="426"/>
        </w:trPr>
        <w:tc>
          <w:tcPr>
            <w:tcW w:w="1548" w:type="dxa"/>
          </w:tcPr>
          <w:p w:rsidR="006D3E40" w:rsidRPr="007104C2" w:rsidRDefault="005E3010" w:rsidP="00651337">
            <w:pPr>
              <w:pStyle w:val="InfoBlue"/>
              <w:spacing w:line="240" w:lineRule="auto"/>
              <w:rPr>
                <w:b/>
              </w:rPr>
            </w:pPr>
            <w:r w:rsidRPr="007104C2">
              <w:rPr>
                <w:b/>
              </w:rPr>
              <w:t>Poslovodja</w:t>
            </w:r>
            <w:r w:rsidR="002928A3" w:rsidRPr="007104C2">
              <w:rPr>
                <w:b/>
              </w:rPr>
              <w:t xml:space="preserve"> </w:t>
            </w:r>
          </w:p>
        </w:tc>
        <w:tc>
          <w:tcPr>
            <w:tcW w:w="3402" w:type="dxa"/>
          </w:tcPr>
          <w:p w:rsidR="006D3E40" w:rsidRDefault="002928A3" w:rsidP="00651337">
            <w:pPr>
              <w:pStyle w:val="InfoBlue"/>
              <w:spacing w:line="240" w:lineRule="auto"/>
            </w:pPr>
            <w:r>
              <w:t>Rukovodilac</w:t>
            </w:r>
          </w:p>
          <w:p w:rsidR="002928A3" w:rsidRPr="002928A3" w:rsidRDefault="002928A3" w:rsidP="00651337">
            <w:pPr>
              <w:pStyle w:val="BodyText"/>
              <w:spacing w:line="240" w:lineRule="auto"/>
              <w:ind w:left="0"/>
              <w:rPr>
                <w:lang w:val="sr-Latn-ME"/>
              </w:rPr>
            </w:pPr>
            <w:r>
              <w:rPr>
                <w:lang w:val="sr-Latn-ME"/>
              </w:rPr>
              <w:t>Osoba u ugovorenom radnom odnosu sa preduzećem ,koja vodi evidenciju i brine o uslugama koje Multiteka pruža, kao i o korisnicima tih usluga</w:t>
            </w:r>
          </w:p>
        </w:tc>
        <w:tc>
          <w:tcPr>
            <w:tcW w:w="3969" w:type="dxa"/>
          </w:tcPr>
          <w:p w:rsidR="002928A3" w:rsidRDefault="002928A3" w:rsidP="00651337">
            <w:pPr>
              <w:pStyle w:val="InfoBlue"/>
              <w:spacing w:line="240" w:lineRule="auto"/>
            </w:pPr>
            <w:r>
              <w:t>-Pregled podataka u  bazi</w:t>
            </w:r>
            <w:r w:rsidR="00651337">
              <w:t>, generisanje izvještaja</w:t>
            </w:r>
          </w:p>
          <w:p w:rsidR="006D3E40" w:rsidRDefault="002928A3" w:rsidP="00651337">
            <w:pPr>
              <w:pStyle w:val="InfoBlue"/>
              <w:spacing w:line="240" w:lineRule="auto"/>
            </w:pPr>
            <w:r>
              <w:t>-</w:t>
            </w:r>
            <w:r>
              <w:t>A</w:t>
            </w:r>
            <w:r>
              <w:t>žuriranja</w:t>
            </w:r>
            <w:r>
              <w:t xml:space="preserve">, dodavanje i brisanje </w:t>
            </w:r>
            <w:r>
              <w:t>podataka o proizvodima koje posjeduje Multiteka</w:t>
            </w:r>
            <w:r w:rsidR="00651337">
              <w:t xml:space="preserve">, uposlenim radnicima </w:t>
            </w:r>
            <w:r>
              <w:t xml:space="preserve"> i klijentima</w:t>
            </w:r>
          </w:p>
        </w:tc>
      </w:tr>
      <w:tr w:rsidR="00C34576" w:rsidRPr="002D2DFF" w:rsidTr="002928A3">
        <w:trPr>
          <w:trHeight w:val="426"/>
        </w:trPr>
        <w:tc>
          <w:tcPr>
            <w:tcW w:w="1548" w:type="dxa"/>
          </w:tcPr>
          <w:p w:rsidR="00C34576" w:rsidRPr="007104C2" w:rsidRDefault="00C34576" w:rsidP="00651337">
            <w:pPr>
              <w:pStyle w:val="InfoBlue"/>
              <w:spacing w:line="240" w:lineRule="auto"/>
              <w:rPr>
                <w:b/>
              </w:rPr>
            </w:pPr>
            <w:r w:rsidRPr="007104C2">
              <w:rPr>
                <w:b/>
              </w:rPr>
              <w:lastRenderedPageBreak/>
              <w:t>Radnik</w:t>
            </w:r>
          </w:p>
        </w:tc>
        <w:tc>
          <w:tcPr>
            <w:tcW w:w="3402" w:type="dxa"/>
          </w:tcPr>
          <w:p w:rsidR="00C34576" w:rsidRPr="002D2DFF" w:rsidRDefault="00A1770C" w:rsidP="00651337">
            <w:pPr>
              <w:pStyle w:val="InfoBlue"/>
              <w:spacing w:line="240" w:lineRule="auto"/>
            </w:pPr>
            <w:r>
              <w:t>Osoblje Multiteke, u ugovorenom radnom odnosu,</w:t>
            </w:r>
            <w:r w:rsidR="006D3E40">
              <w:t xml:space="preserve"> zaduženo za </w:t>
            </w:r>
            <w:r>
              <w:t xml:space="preserve"> komunikaciju sa klijentima i ostalim zainteresovanim stranama </w:t>
            </w:r>
          </w:p>
        </w:tc>
        <w:tc>
          <w:tcPr>
            <w:tcW w:w="3969" w:type="dxa"/>
          </w:tcPr>
          <w:p w:rsidR="00C34576" w:rsidRDefault="002928A3" w:rsidP="00651337">
            <w:pPr>
              <w:pStyle w:val="InfoBlue"/>
              <w:spacing w:line="240" w:lineRule="auto"/>
            </w:pPr>
            <w:r>
              <w:t>-</w:t>
            </w:r>
            <w:r w:rsidR="006D3E40">
              <w:t>Pregled podataka u  bazi</w:t>
            </w:r>
          </w:p>
          <w:p w:rsidR="006D3E40" w:rsidRPr="006D3E40" w:rsidRDefault="002928A3" w:rsidP="00651337">
            <w:pPr>
              <w:pStyle w:val="BodyText"/>
              <w:spacing w:line="240" w:lineRule="auto"/>
              <w:ind w:left="0"/>
              <w:rPr>
                <w:lang w:val="sr-Latn-ME"/>
              </w:rPr>
            </w:pPr>
            <w:r>
              <w:rPr>
                <w:lang w:val="sr-Latn-ME"/>
              </w:rPr>
              <w:t>-</w:t>
            </w:r>
            <w:r w:rsidR="006D3E40">
              <w:rPr>
                <w:lang w:val="sr-Latn-ME"/>
              </w:rPr>
              <w:t xml:space="preserve">Dozvoljeno </w:t>
            </w:r>
            <w:r w:rsidR="006D3E40">
              <w:rPr>
                <w:lang w:val="sr-Latn-ME"/>
              </w:rPr>
              <w:t xml:space="preserve"> ažur</w:t>
            </w:r>
            <w:r w:rsidR="006D3E40">
              <w:rPr>
                <w:lang w:val="sr-Latn-ME"/>
              </w:rPr>
              <w:t>iranja podataka o proizvodima koje posjeduje Multiteka i o njihovim klijentima</w:t>
            </w:r>
          </w:p>
        </w:tc>
      </w:tr>
    </w:tbl>
    <w:p w:rsidR="00735BAF" w:rsidRPr="002D2DFF" w:rsidRDefault="00735BAF">
      <w:pPr>
        <w:pStyle w:val="BodyText"/>
        <w:rPr>
          <w:noProof/>
          <w:lang w:val="sr-Latn-ME"/>
        </w:rPr>
      </w:pPr>
    </w:p>
    <w:p w:rsidR="00735BAF" w:rsidRPr="007104C2" w:rsidRDefault="00D748E3">
      <w:pPr>
        <w:pStyle w:val="Heading2"/>
        <w:rPr>
          <w:noProof/>
          <w:lang w:val="sr-Latn-ME"/>
        </w:rPr>
      </w:pPr>
      <w:bookmarkStart w:id="20" w:name="_Toc415777352"/>
      <w:r w:rsidRPr="007104C2">
        <w:rPr>
          <w:noProof/>
          <w:lang w:val="sr-Latn-ME"/>
        </w:rPr>
        <w:t>Osnovne potrebe korisnika</w:t>
      </w:r>
      <w:bookmarkEnd w:id="20"/>
    </w:p>
    <w:p w:rsidR="007104C2" w:rsidRPr="007104C2" w:rsidRDefault="009A0C67" w:rsidP="009A0C67">
      <w:pPr>
        <w:ind w:left="720"/>
        <w:rPr>
          <w:noProof/>
          <w:lang w:val="sr-Latn-ME"/>
        </w:rPr>
      </w:pPr>
      <w:r>
        <w:rPr>
          <w:noProof/>
          <w:lang w:val="sr-Latn-ME"/>
        </w:rPr>
        <w:t>-</w:t>
      </w:r>
      <w:r w:rsidR="007104C2">
        <w:rPr>
          <w:noProof/>
          <w:lang w:val="sr-Latn-ME"/>
        </w:rPr>
        <w:t>J</w:t>
      </w:r>
      <w:r w:rsidR="007104C2" w:rsidRPr="007104C2">
        <w:rPr>
          <w:noProof/>
          <w:lang w:val="sr-Latn-ME"/>
        </w:rPr>
        <w:t>edna od glavnih uloga</w:t>
      </w:r>
      <w:r w:rsidR="007104C2">
        <w:rPr>
          <w:noProof/>
          <w:lang w:val="sr-Latn-ME"/>
        </w:rPr>
        <w:t xml:space="preserve"> ovog programa </w:t>
      </w:r>
      <w:r w:rsidR="007104C2" w:rsidRPr="007104C2">
        <w:rPr>
          <w:noProof/>
          <w:lang w:val="sr-Latn-ME"/>
        </w:rPr>
        <w:t xml:space="preserve"> u stvari</w:t>
      </w:r>
      <w:r w:rsidR="007104C2">
        <w:rPr>
          <w:noProof/>
          <w:lang w:val="sr-Latn-ME"/>
        </w:rPr>
        <w:t xml:space="preserve"> je </w:t>
      </w:r>
      <w:r w:rsidR="007104C2" w:rsidRPr="007104C2">
        <w:rPr>
          <w:noProof/>
          <w:lang w:val="sr-Latn-ME"/>
        </w:rPr>
        <w:t xml:space="preserve"> proces ide</w:t>
      </w:r>
      <w:r w:rsidR="007104C2">
        <w:rPr>
          <w:noProof/>
          <w:lang w:val="sr-Latn-ME"/>
        </w:rPr>
        <w:t xml:space="preserve">ntifikacije pojedinaca ili grupe koja </w:t>
      </w:r>
      <w:r w:rsidR="007104C2" w:rsidRPr="007104C2">
        <w:rPr>
          <w:noProof/>
          <w:lang w:val="sr-Latn-ME"/>
        </w:rPr>
        <w:t>će uticati ili biti pod uticajem predložene akcije te ih sor</w:t>
      </w:r>
      <w:r w:rsidR="007104C2">
        <w:rPr>
          <w:noProof/>
          <w:lang w:val="sr-Latn-ME"/>
        </w:rPr>
        <w:t xml:space="preserve">tirati prema njihovom uticaju i djelovanju  </w:t>
      </w:r>
      <w:r w:rsidR="007104C2" w:rsidRPr="007104C2">
        <w:rPr>
          <w:noProof/>
          <w:lang w:val="sr-Latn-ME"/>
        </w:rPr>
        <w:t>koje će imati na njih.</w:t>
      </w:r>
    </w:p>
    <w:p w:rsidR="007104C2" w:rsidRPr="007104C2" w:rsidRDefault="009A0C67" w:rsidP="009A0C67">
      <w:pPr>
        <w:ind w:left="720"/>
        <w:rPr>
          <w:noProof/>
          <w:lang w:val="sr-Latn-ME"/>
        </w:rPr>
      </w:pPr>
      <w:r>
        <w:rPr>
          <w:noProof/>
          <w:lang w:val="sr-Latn-ME"/>
        </w:rPr>
        <w:t>-</w:t>
      </w:r>
      <w:r w:rsidR="007104C2" w:rsidRPr="007104C2">
        <w:rPr>
          <w:noProof/>
          <w:lang w:val="sr-Latn-ME"/>
        </w:rPr>
        <w:t xml:space="preserve">Korisnici će dobiti softver koji će biti u području </w:t>
      </w:r>
      <w:r w:rsidR="007104C2">
        <w:rPr>
          <w:noProof/>
          <w:lang w:val="sr-Latn-ME"/>
        </w:rPr>
        <w:t xml:space="preserve">njihovih interesa, brže i </w:t>
      </w:r>
      <w:r w:rsidR="007104C2" w:rsidRPr="007104C2">
        <w:rPr>
          <w:noProof/>
          <w:lang w:val="sr-Latn-ME"/>
        </w:rPr>
        <w:t>lakše korišćenje</w:t>
      </w:r>
      <w:r w:rsidR="007104C2">
        <w:rPr>
          <w:noProof/>
          <w:lang w:val="sr-Latn-ME"/>
        </w:rPr>
        <w:t xml:space="preserve"> i pregled korisnih podataka,</w:t>
      </w:r>
      <w:r w:rsidR="007104C2" w:rsidRPr="007104C2">
        <w:rPr>
          <w:noProof/>
          <w:lang w:val="sr-Latn-ME"/>
        </w:rPr>
        <w:t xml:space="preserve"> sa čime će ubrzati svoj rad, a sa</w:t>
      </w:r>
      <w:r w:rsidR="007104C2">
        <w:rPr>
          <w:noProof/>
          <w:lang w:val="sr-Latn-ME"/>
        </w:rPr>
        <w:t xml:space="preserve">mim time i produktivnost preduzeća, kao i </w:t>
      </w:r>
      <w:r w:rsidR="007104C2" w:rsidRPr="007104C2">
        <w:rPr>
          <w:noProof/>
          <w:lang w:val="sr-Latn-ME"/>
        </w:rPr>
        <w:t xml:space="preserve"> mogućnost jednostavnijeg p</w:t>
      </w:r>
      <w:r w:rsidR="007104C2">
        <w:rPr>
          <w:noProof/>
          <w:lang w:val="sr-Latn-ME"/>
        </w:rPr>
        <w:t>oslovanja</w:t>
      </w:r>
      <w:r w:rsidR="007104C2" w:rsidRPr="007104C2">
        <w:rPr>
          <w:noProof/>
          <w:lang w:val="sr-Latn-ME"/>
        </w:rPr>
        <w:t>.</w:t>
      </w:r>
    </w:p>
    <w:p w:rsidR="00735BAF" w:rsidRPr="007104C2" w:rsidRDefault="00735BAF">
      <w:pPr>
        <w:pStyle w:val="BodyText"/>
        <w:rPr>
          <w:noProof/>
          <w:lang w:val="sr-Latn-ME"/>
        </w:rPr>
      </w:pPr>
    </w:p>
    <w:p w:rsidR="00735BAF" w:rsidRPr="007104C2" w:rsidRDefault="00D748E3">
      <w:pPr>
        <w:pStyle w:val="Heading2"/>
        <w:rPr>
          <w:noProof/>
          <w:lang w:val="sr-Latn-ME"/>
        </w:rPr>
      </w:pPr>
      <w:bookmarkStart w:id="21" w:name="_Toc415777353"/>
      <w:r w:rsidRPr="007104C2">
        <w:rPr>
          <w:noProof/>
          <w:lang w:val="sr-Latn-ME"/>
        </w:rPr>
        <w:t>Alternative i konkurencija</w:t>
      </w:r>
      <w:bookmarkEnd w:id="21"/>
    </w:p>
    <w:p w:rsidR="00651337" w:rsidRPr="007104C2" w:rsidRDefault="00651337" w:rsidP="00651337">
      <w:pPr>
        <w:pStyle w:val="BodyText"/>
        <w:jc w:val="both"/>
        <w:rPr>
          <w:noProof/>
          <w:lang w:val="sr-Latn-ME"/>
        </w:rPr>
      </w:pPr>
      <w:r w:rsidRPr="007104C2">
        <w:rPr>
          <w:noProof/>
          <w:lang w:val="sr-Latn-ME"/>
        </w:rPr>
        <w:t xml:space="preserve">Alternativa </w:t>
      </w:r>
      <w:r w:rsidR="007104C2">
        <w:rPr>
          <w:noProof/>
          <w:lang w:val="sr-Latn-ME"/>
        </w:rPr>
        <w:t xml:space="preserve">ovom načinu je dosadašnji ( ručni ) način </w:t>
      </w:r>
      <w:r w:rsidRPr="007104C2">
        <w:rPr>
          <w:noProof/>
          <w:lang w:val="sr-Latn-ME"/>
        </w:rPr>
        <w:t xml:space="preserve">rada ili </w:t>
      </w:r>
      <w:r w:rsidR="007104C2">
        <w:rPr>
          <w:noProof/>
          <w:lang w:val="sr-Latn-ME"/>
        </w:rPr>
        <w:t>korišćenje nekog drugog sličnog programa razvijenod od strane nekih drugih proizvodjača</w:t>
      </w:r>
    </w:p>
    <w:p w:rsidR="00651337" w:rsidRPr="00651337" w:rsidRDefault="00651337" w:rsidP="00651337">
      <w:pPr>
        <w:ind w:left="720"/>
        <w:rPr>
          <w:lang w:val="sr-Latn-ME"/>
        </w:rPr>
      </w:pPr>
    </w:p>
    <w:p w:rsidR="00735BAF" w:rsidRDefault="00D748E3">
      <w:pPr>
        <w:pStyle w:val="Heading1"/>
        <w:rPr>
          <w:noProof/>
          <w:lang w:val="sr-Latn-ME"/>
        </w:rPr>
      </w:pPr>
      <w:bookmarkStart w:id="22" w:name="_Toc415777354"/>
      <w:bookmarkEnd w:id="16"/>
      <w:r w:rsidRPr="002D2DFF">
        <w:rPr>
          <w:noProof/>
          <w:lang w:val="sr-Latn-ME"/>
        </w:rPr>
        <w:t>Opis</w:t>
      </w:r>
      <w:r w:rsidR="00340FF1" w:rsidRPr="002D2DFF">
        <w:rPr>
          <w:noProof/>
          <w:lang w:val="sr-Latn-ME"/>
        </w:rPr>
        <w:t xml:space="preserve"> proizvoda</w:t>
      </w:r>
      <w:bookmarkEnd w:id="22"/>
    </w:p>
    <w:p w:rsidR="007104C2" w:rsidRDefault="007104C2" w:rsidP="009A0C67">
      <w:pPr>
        <w:pStyle w:val="BodyText"/>
        <w:jc w:val="both"/>
        <w:rPr>
          <w:noProof/>
          <w:lang w:val="sr-Latn-ME"/>
        </w:rPr>
      </w:pPr>
      <w:r w:rsidRPr="007104C2">
        <w:rPr>
          <w:noProof/>
          <w:lang w:val="sr-Latn-ME"/>
        </w:rPr>
        <w:t>Ovaj</w:t>
      </w:r>
      <w:r w:rsidRPr="007104C2">
        <w:rPr>
          <w:noProof/>
          <w:spacing w:val="-4"/>
          <w:lang w:val="sr-Latn-ME"/>
        </w:rPr>
        <w:t xml:space="preserve"> </w:t>
      </w:r>
      <w:r w:rsidRPr="007104C2">
        <w:rPr>
          <w:noProof/>
          <w:lang w:val="sr-Latn-ME"/>
        </w:rPr>
        <w:t>dio</w:t>
      </w:r>
      <w:r w:rsidRPr="007104C2">
        <w:rPr>
          <w:noProof/>
          <w:spacing w:val="1"/>
          <w:lang w:val="sr-Latn-ME"/>
        </w:rPr>
        <w:t xml:space="preserve"> </w:t>
      </w:r>
      <w:r w:rsidRPr="007104C2">
        <w:rPr>
          <w:noProof/>
          <w:lang w:val="sr-Latn-ME"/>
        </w:rPr>
        <w:t>dokumenta</w:t>
      </w:r>
      <w:r w:rsidRPr="007104C2">
        <w:rPr>
          <w:noProof/>
          <w:spacing w:val="-9"/>
          <w:lang w:val="sr-Latn-ME"/>
        </w:rPr>
        <w:t xml:space="preserve"> </w:t>
      </w:r>
      <w:r w:rsidRPr="007104C2">
        <w:rPr>
          <w:noProof/>
          <w:lang w:val="sr-Latn-ME"/>
        </w:rPr>
        <w:t>pruža</w:t>
      </w:r>
      <w:r w:rsidRPr="007104C2">
        <w:rPr>
          <w:noProof/>
          <w:spacing w:val="-4"/>
          <w:lang w:val="sr-Latn-ME"/>
        </w:rPr>
        <w:t xml:space="preserve"> </w:t>
      </w:r>
      <w:r w:rsidRPr="007104C2">
        <w:rPr>
          <w:noProof/>
          <w:lang w:val="sr-Latn-ME"/>
        </w:rPr>
        <w:t>p</w:t>
      </w:r>
      <w:r w:rsidRPr="007104C2">
        <w:rPr>
          <w:noProof/>
          <w:spacing w:val="6"/>
          <w:lang w:val="sr-Latn-ME"/>
        </w:rPr>
        <w:t>o</w:t>
      </w:r>
      <w:r w:rsidRPr="007104C2">
        <w:rPr>
          <w:noProof/>
          <w:lang w:val="sr-Latn-ME"/>
        </w:rPr>
        <w:t>gled</w:t>
      </w:r>
      <w:r w:rsidRPr="007104C2">
        <w:rPr>
          <w:noProof/>
          <w:spacing w:val="-5"/>
          <w:lang w:val="sr-Latn-ME"/>
        </w:rPr>
        <w:t xml:space="preserve"> </w:t>
      </w:r>
      <w:r w:rsidRPr="007104C2">
        <w:rPr>
          <w:noProof/>
          <w:lang w:val="sr-Latn-ME"/>
        </w:rPr>
        <w:t>na</w:t>
      </w:r>
      <w:r w:rsidRPr="007104C2">
        <w:rPr>
          <w:noProof/>
          <w:spacing w:val="-2"/>
          <w:lang w:val="sr-Latn-ME"/>
        </w:rPr>
        <w:t xml:space="preserve"> </w:t>
      </w:r>
      <w:r w:rsidRPr="007104C2">
        <w:rPr>
          <w:noProof/>
          <w:lang w:val="sr-Latn-ME"/>
        </w:rPr>
        <w:t>perspekt</w:t>
      </w:r>
      <w:r w:rsidRPr="007104C2">
        <w:rPr>
          <w:noProof/>
          <w:spacing w:val="4"/>
          <w:lang w:val="sr-Latn-ME"/>
        </w:rPr>
        <w:t>i</w:t>
      </w:r>
      <w:r w:rsidRPr="007104C2">
        <w:rPr>
          <w:noProof/>
          <w:lang w:val="sr-Latn-ME"/>
        </w:rPr>
        <w:t>vu</w:t>
      </w:r>
      <w:r w:rsidRPr="007104C2">
        <w:rPr>
          <w:noProof/>
          <w:spacing w:val="-9"/>
          <w:lang w:val="sr-Latn-ME"/>
        </w:rPr>
        <w:t xml:space="preserve"> </w:t>
      </w:r>
      <w:r w:rsidRPr="007104C2">
        <w:rPr>
          <w:noProof/>
          <w:lang w:val="sr-Latn-ME"/>
        </w:rPr>
        <w:t>proizvo</w:t>
      </w:r>
      <w:r w:rsidRPr="007104C2">
        <w:rPr>
          <w:noProof/>
          <w:spacing w:val="5"/>
          <w:lang w:val="sr-Latn-ME"/>
        </w:rPr>
        <w:t>d</w:t>
      </w:r>
      <w:r w:rsidRPr="007104C2">
        <w:rPr>
          <w:noProof/>
          <w:lang w:val="sr-Latn-ME"/>
        </w:rPr>
        <w:t>a</w:t>
      </w:r>
      <w:r w:rsidRPr="007104C2">
        <w:rPr>
          <w:noProof/>
          <w:spacing w:val="-8"/>
          <w:lang w:val="sr-Latn-ME"/>
        </w:rPr>
        <w:t xml:space="preserve"> </w:t>
      </w:r>
      <w:r w:rsidRPr="007104C2">
        <w:rPr>
          <w:noProof/>
          <w:lang w:val="sr-Latn-ME"/>
        </w:rPr>
        <w:t>u</w:t>
      </w:r>
      <w:r w:rsidRPr="007104C2">
        <w:rPr>
          <w:noProof/>
          <w:spacing w:val="-1"/>
          <w:lang w:val="sr-Latn-ME"/>
        </w:rPr>
        <w:t xml:space="preserve"> </w:t>
      </w:r>
      <w:r w:rsidRPr="007104C2">
        <w:rPr>
          <w:noProof/>
          <w:lang w:val="sr-Latn-ME"/>
        </w:rPr>
        <w:t>odnosu</w:t>
      </w:r>
      <w:r w:rsidRPr="007104C2">
        <w:rPr>
          <w:noProof/>
          <w:spacing w:val="-6"/>
          <w:lang w:val="sr-Latn-ME"/>
        </w:rPr>
        <w:t xml:space="preserve"> </w:t>
      </w:r>
      <w:r w:rsidRPr="007104C2">
        <w:rPr>
          <w:noProof/>
          <w:lang w:val="sr-Latn-ME"/>
        </w:rPr>
        <w:t>na</w:t>
      </w:r>
      <w:r w:rsidRPr="007104C2">
        <w:rPr>
          <w:noProof/>
          <w:spacing w:val="-2"/>
          <w:lang w:val="sr-Latn-ME"/>
        </w:rPr>
        <w:t xml:space="preserve"> </w:t>
      </w:r>
      <w:r w:rsidRPr="007104C2">
        <w:rPr>
          <w:noProof/>
          <w:spacing w:val="5"/>
          <w:lang w:val="sr-Latn-ME"/>
        </w:rPr>
        <w:t>d</w:t>
      </w:r>
      <w:r w:rsidRPr="007104C2">
        <w:rPr>
          <w:noProof/>
          <w:lang w:val="sr-Latn-ME"/>
        </w:rPr>
        <w:t>ruge</w:t>
      </w:r>
      <w:r w:rsidRPr="007104C2">
        <w:rPr>
          <w:noProof/>
          <w:spacing w:val="-5"/>
          <w:lang w:val="sr-Latn-ME"/>
        </w:rPr>
        <w:t xml:space="preserve"> </w:t>
      </w:r>
      <w:r w:rsidRPr="007104C2">
        <w:rPr>
          <w:noProof/>
          <w:lang w:val="sr-Latn-ME"/>
        </w:rPr>
        <w:t>srodne</w:t>
      </w:r>
      <w:r w:rsidRPr="007104C2">
        <w:rPr>
          <w:noProof/>
          <w:spacing w:val="-5"/>
          <w:lang w:val="sr-Latn-ME"/>
        </w:rPr>
        <w:t xml:space="preserve"> </w:t>
      </w:r>
      <w:r w:rsidRPr="007104C2">
        <w:rPr>
          <w:noProof/>
          <w:lang w:val="sr-Latn-ME"/>
        </w:rPr>
        <w:t>pr</w:t>
      </w:r>
      <w:r w:rsidRPr="007104C2">
        <w:rPr>
          <w:noProof/>
          <w:spacing w:val="5"/>
          <w:lang w:val="sr-Latn-ME"/>
        </w:rPr>
        <w:t>o</w:t>
      </w:r>
      <w:r w:rsidRPr="007104C2">
        <w:rPr>
          <w:noProof/>
          <w:lang w:val="sr-Latn-ME"/>
        </w:rPr>
        <w:t>izvode</w:t>
      </w:r>
      <w:r w:rsidRPr="007104C2">
        <w:rPr>
          <w:noProof/>
          <w:spacing w:val="-8"/>
          <w:lang w:val="sr-Latn-ME"/>
        </w:rPr>
        <w:t xml:space="preserve"> </w:t>
      </w:r>
      <w:r w:rsidRPr="007104C2">
        <w:rPr>
          <w:noProof/>
          <w:lang w:val="sr-Latn-ME"/>
        </w:rPr>
        <w:t>i</w:t>
      </w:r>
      <w:r w:rsidRPr="007104C2">
        <w:rPr>
          <w:noProof/>
          <w:spacing w:val="-1"/>
          <w:lang w:val="sr-Latn-ME"/>
        </w:rPr>
        <w:t xml:space="preserve"> </w:t>
      </w:r>
      <w:r w:rsidRPr="009A0C67">
        <w:rPr>
          <w:noProof/>
          <w:lang w:val="sr-Latn-ME"/>
        </w:rPr>
        <w:t>korisničko</w:t>
      </w:r>
      <w:r w:rsidRPr="009A0C67">
        <w:rPr>
          <w:noProof/>
          <w:lang w:val="sr-Latn-ME"/>
        </w:rPr>
        <w:t xml:space="preserve"> </w:t>
      </w:r>
      <w:r w:rsidRPr="009A0C67">
        <w:rPr>
          <w:noProof/>
          <w:lang w:val="sr-Latn-ME"/>
        </w:rPr>
        <w:t>okruženje</w:t>
      </w:r>
      <w:r w:rsidRPr="009A0C67">
        <w:rPr>
          <w:noProof/>
          <w:spacing w:val="-8"/>
          <w:lang w:val="sr-Latn-ME"/>
        </w:rPr>
        <w:t xml:space="preserve"> </w:t>
      </w:r>
      <w:r w:rsidRPr="009A0C67">
        <w:rPr>
          <w:noProof/>
          <w:lang w:val="sr-Latn-ME"/>
        </w:rPr>
        <w:t>kao</w:t>
      </w:r>
      <w:r w:rsidRPr="009A0C67">
        <w:rPr>
          <w:noProof/>
          <w:spacing w:val="-3"/>
          <w:lang w:val="sr-Latn-ME"/>
        </w:rPr>
        <w:t xml:space="preserve"> </w:t>
      </w:r>
      <w:r w:rsidRPr="009A0C67">
        <w:rPr>
          <w:noProof/>
          <w:lang w:val="sr-Latn-ME"/>
        </w:rPr>
        <w:t>i na</w:t>
      </w:r>
      <w:r w:rsidRPr="009A0C67">
        <w:rPr>
          <w:noProof/>
          <w:spacing w:val="-1"/>
          <w:lang w:val="sr-Latn-ME"/>
        </w:rPr>
        <w:t xml:space="preserve"> </w:t>
      </w:r>
      <w:r w:rsidRPr="009A0C67">
        <w:rPr>
          <w:noProof/>
          <w:spacing w:val="4"/>
          <w:lang w:val="sr-Latn-ME"/>
        </w:rPr>
        <w:t>p</w:t>
      </w:r>
      <w:r w:rsidRPr="009A0C67">
        <w:rPr>
          <w:noProof/>
          <w:lang w:val="sr-Latn-ME"/>
        </w:rPr>
        <w:t>retpostav</w:t>
      </w:r>
      <w:r w:rsidRPr="009A0C67">
        <w:rPr>
          <w:noProof/>
          <w:spacing w:val="5"/>
          <w:lang w:val="sr-Latn-ME"/>
        </w:rPr>
        <w:t>k</w:t>
      </w:r>
      <w:r w:rsidRPr="009A0C67">
        <w:rPr>
          <w:noProof/>
          <w:lang w:val="sr-Latn-ME"/>
        </w:rPr>
        <w:t>e</w:t>
      </w:r>
      <w:r w:rsidRPr="009A0C67">
        <w:rPr>
          <w:noProof/>
          <w:spacing w:val="-10"/>
          <w:lang w:val="sr-Latn-ME"/>
        </w:rPr>
        <w:t xml:space="preserve"> </w:t>
      </w:r>
      <w:r w:rsidRPr="009A0C67">
        <w:rPr>
          <w:noProof/>
          <w:lang w:val="sr-Latn-ME"/>
        </w:rPr>
        <w:t>i</w:t>
      </w:r>
      <w:r w:rsidRPr="009A0C67">
        <w:rPr>
          <w:noProof/>
          <w:spacing w:val="-1"/>
          <w:lang w:val="sr-Latn-ME"/>
        </w:rPr>
        <w:t xml:space="preserve"> </w:t>
      </w:r>
      <w:r w:rsidRPr="009A0C67">
        <w:rPr>
          <w:noProof/>
          <w:lang w:val="sr-Latn-ME"/>
        </w:rPr>
        <w:t>zavisnosti</w:t>
      </w:r>
      <w:r w:rsidRPr="009A0C67">
        <w:rPr>
          <w:noProof/>
          <w:spacing w:val="-4"/>
          <w:lang w:val="sr-Latn-ME"/>
        </w:rPr>
        <w:t xml:space="preserve"> </w:t>
      </w:r>
      <w:r w:rsidRPr="009A0C67">
        <w:rPr>
          <w:noProof/>
          <w:lang w:val="sr-Latn-ME"/>
        </w:rPr>
        <w:t>vezane</w:t>
      </w:r>
      <w:r w:rsidRPr="009A0C67">
        <w:rPr>
          <w:noProof/>
          <w:spacing w:val="-6"/>
          <w:lang w:val="sr-Latn-ME"/>
        </w:rPr>
        <w:t xml:space="preserve"> </w:t>
      </w:r>
      <w:r w:rsidRPr="009A0C67">
        <w:rPr>
          <w:noProof/>
          <w:lang w:val="sr-Latn-ME"/>
        </w:rPr>
        <w:t>uz</w:t>
      </w:r>
      <w:r w:rsidRPr="009A0C67">
        <w:rPr>
          <w:noProof/>
          <w:spacing w:val="-2"/>
          <w:lang w:val="sr-Latn-ME"/>
        </w:rPr>
        <w:t xml:space="preserve"> </w:t>
      </w:r>
      <w:r w:rsidRPr="009A0C67">
        <w:rPr>
          <w:noProof/>
          <w:lang w:val="sr-Latn-ME"/>
        </w:rPr>
        <w:t>pr</w:t>
      </w:r>
      <w:r w:rsidRPr="009A0C67">
        <w:rPr>
          <w:noProof/>
          <w:spacing w:val="5"/>
          <w:lang w:val="sr-Latn-ME"/>
        </w:rPr>
        <w:t>o</w:t>
      </w:r>
      <w:r w:rsidRPr="009A0C67">
        <w:rPr>
          <w:noProof/>
          <w:lang w:val="sr-Latn-ME"/>
        </w:rPr>
        <w:t>izvod.</w:t>
      </w:r>
      <w:r w:rsidR="009A0C67" w:rsidRPr="009A0C67">
        <w:rPr>
          <w:noProof/>
          <w:lang w:val="sr-Latn-ME"/>
        </w:rPr>
        <w:t xml:space="preserve"> U ovom dijelu će biti opisani detalji i </w:t>
      </w:r>
      <w:r w:rsidR="009A0C67">
        <w:rPr>
          <w:noProof/>
          <w:lang w:val="sr-Latn-ME"/>
        </w:rPr>
        <w:t>izgled programa po željama  krajnjeg korisnika</w:t>
      </w:r>
    </w:p>
    <w:p w:rsidR="009A0C67" w:rsidRPr="009A0C67" w:rsidRDefault="009A0C67" w:rsidP="009A0C67">
      <w:pPr>
        <w:pStyle w:val="BodyText"/>
        <w:jc w:val="both"/>
      </w:pPr>
    </w:p>
    <w:p w:rsidR="00735BAF" w:rsidRPr="001E5D10" w:rsidRDefault="00AE231B">
      <w:pPr>
        <w:pStyle w:val="Heading2"/>
        <w:rPr>
          <w:noProof/>
          <w:lang w:val="sr-Latn-ME"/>
        </w:rPr>
      </w:pPr>
      <w:bookmarkStart w:id="23" w:name="_Toc425054391"/>
      <w:bookmarkStart w:id="24" w:name="_Toc318088998"/>
      <w:bookmarkStart w:id="25" w:name="_Toc320274603"/>
      <w:bookmarkStart w:id="26" w:name="_Toc320279476"/>
      <w:bookmarkStart w:id="27" w:name="_Toc323533353"/>
      <w:bookmarkStart w:id="28" w:name="_Toc339783677"/>
      <w:bookmarkStart w:id="29" w:name="_Toc339784266"/>
      <w:bookmarkStart w:id="30" w:name="_Toc342757867"/>
      <w:bookmarkStart w:id="31" w:name="_Toc346297778"/>
      <w:bookmarkStart w:id="32" w:name="_Toc422186484"/>
      <w:bookmarkStart w:id="33" w:name="_Toc436203388"/>
      <w:bookmarkStart w:id="34" w:name="_Toc452813591"/>
      <w:bookmarkStart w:id="35" w:name="_Toc512930916"/>
      <w:bookmarkStart w:id="36" w:name="_Toc524313345"/>
      <w:bookmarkStart w:id="37" w:name="_Toc415777355"/>
      <w:r w:rsidRPr="001E5D10">
        <w:rPr>
          <w:noProof/>
          <w:lang w:val="sr-Latn-ME"/>
        </w:rPr>
        <w:t>P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340FF1" w:rsidRPr="001E5D10">
        <w:rPr>
          <w:noProof/>
          <w:lang w:val="sr-Latn-ME"/>
        </w:rPr>
        <w:t>erspektiva proizvoda</w:t>
      </w:r>
      <w:bookmarkEnd w:id="37"/>
    </w:p>
    <w:p w:rsidR="001E5D10" w:rsidRDefault="006418CD" w:rsidP="001E5D10">
      <w:pPr>
        <w:pStyle w:val="BodyText"/>
        <w:rPr>
          <w:noProof/>
          <w:lang w:val="sr-Latn-ME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0B051962" wp14:editId="5DAB748E">
            <wp:simplePos x="0" y="0"/>
            <wp:positionH relativeFrom="column">
              <wp:posOffset>1403350</wp:posOffset>
            </wp:positionH>
            <wp:positionV relativeFrom="paragraph">
              <wp:posOffset>748665</wp:posOffset>
            </wp:positionV>
            <wp:extent cx="3486150" cy="12700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D10" w:rsidRPr="001E5D10">
        <w:rPr>
          <w:noProof/>
          <w:lang w:val="sr-Latn-ME"/>
        </w:rPr>
        <w:t>Informacioni sistem</w:t>
      </w:r>
      <w:r w:rsidR="001E5D10">
        <w:rPr>
          <w:noProof/>
          <w:lang w:val="sr-Latn-ME"/>
        </w:rPr>
        <w:t xml:space="preserve"> Multiteke vjerovatno neće u potpunosti </w:t>
      </w:r>
      <w:r w:rsidR="001E5D10" w:rsidRPr="001E5D10">
        <w:rPr>
          <w:noProof/>
          <w:lang w:val="sr-Latn-ME"/>
        </w:rPr>
        <w:t>zamjeniti dosadašnji n</w:t>
      </w:r>
      <w:r w:rsidR="001E5D10">
        <w:rPr>
          <w:noProof/>
          <w:lang w:val="sr-Latn-ME"/>
        </w:rPr>
        <w:t>ačin rada</w:t>
      </w:r>
      <w:r w:rsidR="001E5D10" w:rsidRPr="001E5D10">
        <w:rPr>
          <w:noProof/>
          <w:lang w:val="sr-Latn-ME"/>
        </w:rPr>
        <w:t xml:space="preserve"> ali će omogućiti bržu dostupnost informacijama </w:t>
      </w:r>
      <w:r w:rsidR="001E5D10">
        <w:rPr>
          <w:noProof/>
          <w:lang w:val="sr-Latn-ME"/>
        </w:rPr>
        <w:t xml:space="preserve">i korisnim podacima </w:t>
      </w:r>
      <w:r w:rsidR="001E5D10" w:rsidRPr="001E5D10">
        <w:rPr>
          <w:noProof/>
          <w:lang w:val="sr-Latn-ME"/>
        </w:rPr>
        <w:t xml:space="preserve">24 </w:t>
      </w:r>
      <w:r w:rsidR="001E5D10">
        <w:rPr>
          <w:noProof/>
          <w:lang w:val="sr-Latn-ME"/>
        </w:rPr>
        <w:t xml:space="preserve">časa dnevno. Svi podaci su smješteni na serveru baze podataka, a program se pri svakom pokretanju automatski povezuje sa bazom. Ukoliko nema problema pri konekciji, radno okruženje je pripremljenom. </w:t>
      </w:r>
      <w:r w:rsidR="001E5D10" w:rsidRPr="001E5D10">
        <w:rPr>
          <w:noProof/>
          <w:lang w:val="sr-Latn-ME"/>
        </w:rPr>
        <w:t xml:space="preserve">Na klijent strani, može biti bilo koji PC računar, potrebno </w:t>
      </w:r>
      <w:r w:rsidR="001E5D10">
        <w:rPr>
          <w:noProof/>
          <w:lang w:val="sr-Latn-ME"/>
        </w:rPr>
        <w:t>i dovoljno je instalirati kreirani program</w:t>
      </w:r>
      <w:r w:rsidR="001E5D10" w:rsidRPr="001E5D10">
        <w:rPr>
          <w:noProof/>
          <w:lang w:val="sr-Latn-ME"/>
        </w:rPr>
        <w:t>. Pored ovog klijentu je potrebno još samo val</w:t>
      </w:r>
      <w:r w:rsidR="001E5D10">
        <w:rPr>
          <w:noProof/>
          <w:lang w:val="sr-Latn-ME"/>
        </w:rPr>
        <w:t>idno korisničko ime i lozinka.</w:t>
      </w:r>
    </w:p>
    <w:p w:rsidR="006418CD" w:rsidRPr="001E5D10" w:rsidRDefault="006418CD" w:rsidP="001E5D10">
      <w:pPr>
        <w:pStyle w:val="BodyText"/>
        <w:rPr>
          <w:noProof/>
          <w:lang w:val="sr-Latn-ME"/>
        </w:rPr>
      </w:pPr>
    </w:p>
    <w:p w:rsidR="001E5D10" w:rsidRDefault="001E5D10" w:rsidP="001E5D10">
      <w:pPr>
        <w:rPr>
          <w:lang w:val="sr-Latn-ME"/>
        </w:rPr>
      </w:pPr>
    </w:p>
    <w:p w:rsidR="006418CD" w:rsidRDefault="006418CD" w:rsidP="001E5D10">
      <w:pPr>
        <w:rPr>
          <w:lang w:val="sr-Latn-ME"/>
        </w:rPr>
      </w:pPr>
    </w:p>
    <w:p w:rsidR="006418CD" w:rsidRDefault="006418CD" w:rsidP="001E5D10">
      <w:pPr>
        <w:rPr>
          <w:lang w:val="sr-Latn-ME"/>
        </w:rPr>
      </w:pPr>
    </w:p>
    <w:p w:rsidR="006418CD" w:rsidRDefault="006418CD" w:rsidP="001E5D10">
      <w:pPr>
        <w:rPr>
          <w:lang w:val="sr-Latn-ME"/>
        </w:rPr>
      </w:pPr>
      <w:r>
        <w:rPr>
          <w:lang w:val="sr-Latn-ME"/>
        </w:rPr>
        <w:t xml:space="preserve">                                                   Korisnici                              </w:t>
      </w:r>
    </w:p>
    <w:p w:rsidR="006418CD" w:rsidRDefault="006418CD" w:rsidP="001E5D10">
      <w:pPr>
        <w:rPr>
          <w:lang w:val="sr-Latn-ME"/>
        </w:rPr>
      </w:pPr>
      <w:r>
        <w:rPr>
          <w:lang w:val="sr-Latn-ME"/>
        </w:rPr>
        <w:t xml:space="preserve">                                                                                                                          Server Baze Podataka</w:t>
      </w:r>
    </w:p>
    <w:p w:rsidR="006418CD" w:rsidRDefault="006418CD" w:rsidP="001E5D10">
      <w:pPr>
        <w:rPr>
          <w:lang w:val="sr-Latn-ME"/>
        </w:rPr>
      </w:pPr>
    </w:p>
    <w:p w:rsidR="006418CD" w:rsidRPr="001E5D10" w:rsidRDefault="006418CD" w:rsidP="001E5D10">
      <w:pPr>
        <w:rPr>
          <w:lang w:val="sr-Latn-ME"/>
        </w:rPr>
      </w:pPr>
    </w:p>
    <w:p w:rsidR="006418CD" w:rsidRDefault="00EB4522" w:rsidP="00EB4522">
      <w:pPr>
        <w:pStyle w:val="Heading2"/>
        <w:rPr>
          <w:noProof/>
          <w:lang w:val="sr-Latn-ME"/>
        </w:rPr>
      </w:pPr>
      <w:bookmarkStart w:id="38" w:name="_Toc415777356"/>
      <w:r>
        <w:rPr>
          <w:noProof/>
          <w:lang w:val="sr-Latn-ME"/>
        </w:rPr>
        <w:t>Mogućnosti</w:t>
      </w:r>
      <w:bookmarkEnd w:id="38"/>
    </w:p>
    <w:p w:rsidR="00EB4522" w:rsidRDefault="00EB4522" w:rsidP="00EB4522">
      <w:pPr>
        <w:ind w:left="720"/>
        <w:rPr>
          <w:noProof/>
          <w:lang w:val="sr-Latn-ME"/>
        </w:rPr>
      </w:pPr>
      <w:r w:rsidRPr="00570257">
        <w:rPr>
          <w:noProof/>
          <w:lang w:val="sr-Latn-ME"/>
        </w:rPr>
        <w:t xml:space="preserve">Ova tabela daje detaljniji prikaz glavnih koristi korisnika kao i funkcija </w:t>
      </w:r>
      <w:r>
        <w:rPr>
          <w:noProof/>
          <w:lang w:val="sr-Latn-ME"/>
        </w:rPr>
        <w:t xml:space="preserve">u programu </w:t>
      </w:r>
      <w:r w:rsidRPr="00570257">
        <w:rPr>
          <w:noProof/>
          <w:lang w:val="sr-Latn-ME"/>
        </w:rPr>
        <w:t>koje to omogućavaju</w:t>
      </w:r>
    </w:p>
    <w:p w:rsidR="00EB4522" w:rsidRDefault="00EB4522" w:rsidP="00EB4522">
      <w:pPr>
        <w:ind w:left="720"/>
        <w:rPr>
          <w:noProof/>
          <w:lang w:val="sr-Latn-ME"/>
        </w:rPr>
      </w:pPr>
    </w:p>
    <w:tbl>
      <w:tblPr>
        <w:tblStyle w:val="LightList"/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4503"/>
        <w:gridCol w:w="4286"/>
      </w:tblGrid>
      <w:tr w:rsidR="00597CFB" w:rsidRPr="00597CFB" w:rsidTr="009A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3" w:type="dxa"/>
            <w:shd w:val="clear" w:color="auto" w:fill="DBE5F1" w:themeFill="accent1" w:themeFillTint="33"/>
          </w:tcPr>
          <w:p w:rsidR="00EB4522" w:rsidRPr="00597CFB" w:rsidRDefault="00EB4522" w:rsidP="001B1D3B">
            <w:pPr>
              <w:keepLines/>
              <w:jc w:val="center"/>
              <w:rPr>
                <w:b/>
                <w:noProof/>
              </w:rPr>
            </w:pPr>
            <w:r w:rsidRPr="00597CFB">
              <w:rPr>
                <w:b/>
                <w:i/>
                <w:noProof/>
              </w:rPr>
              <w:br w:type="page"/>
            </w:r>
            <w:r w:rsidRPr="00597CFB">
              <w:rPr>
                <w:b/>
                <w:noProof/>
              </w:rPr>
              <w:t>Koristi korisnika</w:t>
            </w:r>
          </w:p>
        </w:tc>
        <w:tc>
          <w:tcPr>
            <w:tcW w:w="4286" w:type="dxa"/>
            <w:shd w:val="clear" w:color="auto" w:fill="DBE5F1" w:themeFill="accent1" w:themeFillTint="33"/>
          </w:tcPr>
          <w:p w:rsidR="00EB4522" w:rsidRPr="00597CFB" w:rsidRDefault="00EB4522" w:rsidP="001B1D3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597CFB">
              <w:rPr>
                <w:b/>
                <w:noProof/>
              </w:rPr>
              <w:t xml:space="preserve">Funkcije </w:t>
            </w:r>
            <w:r w:rsidR="00597CFB">
              <w:rPr>
                <w:b/>
                <w:noProof/>
              </w:rPr>
              <w:t xml:space="preserve">u </w:t>
            </w:r>
            <w:r w:rsidRPr="00597CFB">
              <w:rPr>
                <w:b/>
                <w:noProof/>
              </w:rPr>
              <w:t>pr</w:t>
            </w:r>
            <w:r w:rsidR="00597CFB">
              <w:rPr>
                <w:b/>
                <w:noProof/>
              </w:rPr>
              <w:t>ogramu</w:t>
            </w:r>
          </w:p>
        </w:tc>
      </w:tr>
      <w:tr w:rsidR="00EB4522" w:rsidRPr="004326B2" w:rsidTr="009A7D49">
        <w:trPr>
          <w:trHeight w:val="5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3" w:type="dxa"/>
          </w:tcPr>
          <w:p w:rsidR="00EB4522" w:rsidRPr="00597CFB" w:rsidRDefault="00EB4522" w:rsidP="0050512B">
            <w:pPr>
              <w:keepLines/>
              <w:rPr>
                <w:noProof/>
                <w:lang w:val="sr-Latn-ME"/>
              </w:rPr>
            </w:pPr>
            <w:r w:rsidRPr="00597CFB">
              <w:rPr>
                <w:noProof/>
                <w:lang w:val="sr-Latn-ME"/>
              </w:rPr>
              <w:t>Sigurnost  i povjerljivost</w:t>
            </w:r>
          </w:p>
        </w:tc>
        <w:tc>
          <w:tcPr>
            <w:tcW w:w="4286" w:type="dxa"/>
          </w:tcPr>
          <w:p w:rsidR="00EB4522" w:rsidRPr="00597CFB" w:rsidRDefault="001B1D3B" w:rsidP="0050512B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sr-Latn-ME"/>
              </w:rPr>
            </w:pPr>
            <w:r>
              <w:rPr>
                <w:noProof/>
                <w:lang w:val="sr-Latn-ME"/>
              </w:rPr>
              <w:t>P</w:t>
            </w:r>
            <w:r w:rsidR="00EB4522" w:rsidRPr="00597CFB">
              <w:rPr>
                <w:noProof/>
                <w:lang w:val="sr-Latn-ME"/>
              </w:rPr>
              <w:t>odaci u bazi su zaštićeni od zloupotrebe</w:t>
            </w:r>
            <w:r>
              <w:rPr>
                <w:noProof/>
                <w:lang w:val="sr-Latn-ME"/>
              </w:rPr>
              <w:t>, jer je za bilo koju upotrebu neophodno logovanje.</w:t>
            </w:r>
          </w:p>
        </w:tc>
      </w:tr>
      <w:tr w:rsidR="00EB4522" w:rsidRPr="004326B2" w:rsidTr="009A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3" w:type="dxa"/>
          </w:tcPr>
          <w:p w:rsidR="00EB4522" w:rsidRPr="00597CFB" w:rsidRDefault="00EB4522" w:rsidP="0050512B">
            <w:pPr>
              <w:keepLines/>
              <w:rPr>
                <w:noProof/>
                <w:lang w:val="sr-Latn-ME"/>
              </w:rPr>
            </w:pPr>
            <w:r w:rsidRPr="00597CFB">
              <w:rPr>
                <w:noProof/>
                <w:lang w:val="sr-Latn-ME"/>
              </w:rPr>
              <w:t>Dostupnost  informacijama</w:t>
            </w:r>
          </w:p>
        </w:tc>
        <w:tc>
          <w:tcPr>
            <w:tcW w:w="4286" w:type="dxa"/>
          </w:tcPr>
          <w:p w:rsidR="00EB4522" w:rsidRPr="00597CFB" w:rsidRDefault="00EB4522" w:rsidP="0050512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sr-Latn-ME"/>
              </w:rPr>
            </w:pPr>
            <w:r w:rsidRPr="00597CFB">
              <w:rPr>
                <w:noProof/>
                <w:lang w:val="sr-Latn-ME"/>
              </w:rPr>
              <w:t>Aplikacija je dostupna</w:t>
            </w:r>
            <w:r w:rsidR="001B1D3B">
              <w:rPr>
                <w:noProof/>
                <w:lang w:val="sr-Latn-ME"/>
              </w:rPr>
              <w:t xml:space="preserve"> na svakom računaru na kome je instalirana</w:t>
            </w:r>
          </w:p>
        </w:tc>
      </w:tr>
      <w:tr w:rsidR="00EB4522" w:rsidRPr="004326B2" w:rsidTr="009A7D49">
        <w:trPr>
          <w:trHeight w:val="4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3" w:type="dxa"/>
          </w:tcPr>
          <w:p w:rsidR="00EB4522" w:rsidRPr="00597CFB" w:rsidRDefault="00EB4522" w:rsidP="0050512B">
            <w:pPr>
              <w:keepLines/>
              <w:rPr>
                <w:noProof/>
                <w:lang w:val="sr-Latn-ME"/>
              </w:rPr>
            </w:pPr>
            <w:r w:rsidRPr="00597CFB">
              <w:rPr>
                <w:noProof/>
                <w:lang w:val="sr-Latn-ME"/>
              </w:rPr>
              <w:lastRenderedPageBreak/>
              <w:t>Brzina dobijanja statističkih pregleda</w:t>
            </w:r>
          </w:p>
        </w:tc>
        <w:tc>
          <w:tcPr>
            <w:tcW w:w="4286" w:type="dxa"/>
          </w:tcPr>
          <w:p w:rsidR="00EB4522" w:rsidRPr="00597CFB" w:rsidRDefault="00EB4522" w:rsidP="0050512B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sr-Latn-ME"/>
              </w:rPr>
            </w:pPr>
            <w:r w:rsidRPr="00597CFB">
              <w:rPr>
                <w:noProof/>
                <w:lang w:val="sr-Latn-ME"/>
              </w:rPr>
              <w:t xml:space="preserve">Dostupne su liste i izvještaji o </w:t>
            </w:r>
            <w:r w:rsidR="001B1D3B">
              <w:rPr>
                <w:noProof/>
                <w:lang w:val="sr-Latn-ME"/>
              </w:rPr>
              <w:t>radnicima, proizvodima, klijentima i ostalo</w:t>
            </w:r>
          </w:p>
        </w:tc>
      </w:tr>
      <w:tr w:rsidR="00EB4522" w:rsidRPr="004326B2" w:rsidTr="009A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3" w:type="dxa"/>
          </w:tcPr>
          <w:p w:rsidR="00EB4522" w:rsidRPr="00597CFB" w:rsidRDefault="00EB4522" w:rsidP="0050512B">
            <w:pPr>
              <w:keepLines/>
              <w:rPr>
                <w:noProof/>
                <w:lang w:val="sr-Latn-ME"/>
              </w:rPr>
            </w:pPr>
            <w:r w:rsidRPr="00597CFB">
              <w:rPr>
                <w:noProof/>
                <w:lang w:val="sr-Latn-ME"/>
              </w:rPr>
              <w:t>Aktuelni podaci</w:t>
            </w:r>
          </w:p>
        </w:tc>
        <w:tc>
          <w:tcPr>
            <w:tcW w:w="4286" w:type="dxa"/>
          </w:tcPr>
          <w:p w:rsidR="00EB4522" w:rsidRPr="00597CFB" w:rsidRDefault="00EB4522" w:rsidP="001B1D3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sr-Latn-ME"/>
              </w:rPr>
            </w:pPr>
            <w:r w:rsidRPr="00597CFB">
              <w:rPr>
                <w:noProof/>
                <w:lang w:val="sr-Latn-ME"/>
              </w:rPr>
              <w:t xml:space="preserve">Bilo koja promjena nad  podacima od strane </w:t>
            </w:r>
            <w:r w:rsidR="001B1D3B">
              <w:rPr>
                <w:noProof/>
                <w:lang w:val="sr-Latn-ME"/>
              </w:rPr>
              <w:t>korisnika  odmah je ažurirana i vidljiva</w:t>
            </w:r>
          </w:p>
        </w:tc>
      </w:tr>
      <w:tr w:rsidR="00597CFB" w:rsidRPr="004326B2" w:rsidTr="009A7D49">
        <w:trPr>
          <w:trHeight w:val="6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3" w:type="dxa"/>
          </w:tcPr>
          <w:p w:rsidR="00597CFB" w:rsidRPr="00597CFB" w:rsidRDefault="00597CFB" w:rsidP="0050512B">
            <w:pPr>
              <w:keepLines/>
              <w:rPr>
                <w:noProof/>
                <w:lang w:val="sr-Latn-ME"/>
              </w:rPr>
            </w:pPr>
            <w:r>
              <w:rPr>
                <w:lang w:val="sl-SI"/>
              </w:rPr>
              <w:t>Jednostavno pretraživanje baze podataka</w:t>
            </w:r>
          </w:p>
        </w:tc>
        <w:tc>
          <w:tcPr>
            <w:tcW w:w="4286" w:type="dxa"/>
          </w:tcPr>
          <w:p w:rsidR="00597CFB" w:rsidRPr="00597CFB" w:rsidRDefault="00597CFB" w:rsidP="0050512B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sr-Latn-ME"/>
              </w:rPr>
            </w:pPr>
            <w:r>
              <w:rPr>
                <w:lang w:val="sl-SI"/>
              </w:rPr>
              <w:t>Program na osnovu ključnih reči, koje su un</w:t>
            </w:r>
            <w:r w:rsidR="001B1D3B">
              <w:rPr>
                <w:lang w:val="sl-SI"/>
              </w:rPr>
              <w:t>ij</w:t>
            </w:r>
            <w:r>
              <w:rPr>
                <w:lang w:val="sl-SI"/>
              </w:rPr>
              <w:t>ete od strane korisnika, pretražuje bazu podataka, izvlači odgovarajuću listu podataka i prezentuje je korisniku</w:t>
            </w:r>
          </w:p>
        </w:tc>
      </w:tr>
      <w:tr w:rsidR="00597CFB" w:rsidRPr="004326B2" w:rsidTr="009A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3" w:type="dxa"/>
          </w:tcPr>
          <w:p w:rsidR="00597CFB" w:rsidRPr="00597CFB" w:rsidRDefault="00597CFB" w:rsidP="0050512B">
            <w:pPr>
              <w:keepLines/>
              <w:rPr>
                <w:noProof/>
                <w:lang w:val="sr-Latn-ME"/>
              </w:rPr>
            </w:pPr>
            <w:r>
              <w:rPr>
                <w:lang w:val="sl-SI"/>
              </w:rPr>
              <w:t>Ažuriranje baze podataka</w:t>
            </w:r>
          </w:p>
        </w:tc>
        <w:tc>
          <w:tcPr>
            <w:tcW w:w="4286" w:type="dxa"/>
          </w:tcPr>
          <w:p w:rsidR="00597CFB" w:rsidRPr="00597CFB" w:rsidRDefault="00597CFB" w:rsidP="0050512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sr-Latn-ME"/>
              </w:rPr>
            </w:pPr>
            <w:r>
              <w:rPr>
                <w:lang w:val="sl-SI"/>
              </w:rPr>
              <w:t>Korisnik sa odgovarajućom privilegijom može un</w:t>
            </w:r>
            <w:r w:rsidR="001B1D3B">
              <w:rPr>
                <w:lang w:val="sl-SI"/>
              </w:rPr>
              <w:t>ij</w:t>
            </w:r>
            <w:r>
              <w:rPr>
                <w:lang w:val="sl-SI"/>
              </w:rPr>
              <w:t>eti podatke u bazu podataka</w:t>
            </w:r>
          </w:p>
        </w:tc>
      </w:tr>
      <w:tr w:rsidR="00597CFB" w:rsidRPr="004326B2" w:rsidTr="009A7D49">
        <w:trPr>
          <w:trHeight w:val="3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3" w:type="dxa"/>
          </w:tcPr>
          <w:p w:rsidR="00597CFB" w:rsidRPr="00597CFB" w:rsidRDefault="00597CFB" w:rsidP="0050512B">
            <w:pPr>
              <w:keepLines/>
              <w:rPr>
                <w:noProof/>
                <w:lang w:val="sr-Latn-ME"/>
              </w:rPr>
            </w:pPr>
            <w:r>
              <w:rPr>
                <w:lang w:val="sl-SI"/>
              </w:rPr>
              <w:t>Podešavanje prikaza</w:t>
            </w:r>
          </w:p>
        </w:tc>
        <w:tc>
          <w:tcPr>
            <w:tcW w:w="4286" w:type="dxa"/>
          </w:tcPr>
          <w:p w:rsidR="00597CFB" w:rsidRPr="00597CFB" w:rsidRDefault="00597CFB" w:rsidP="00597CFB">
            <w:pPr>
              <w:pStyle w:val="BodyText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M</w:t>
            </w:r>
            <w:r w:rsidR="001B1D3B">
              <w:rPr>
                <w:lang w:val="sl-SI"/>
              </w:rPr>
              <w:t>ogućnost sortiranja podataka</w:t>
            </w:r>
          </w:p>
        </w:tc>
      </w:tr>
      <w:tr w:rsidR="00EB4522" w:rsidRPr="004326B2" w:rsidTr="009A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3" w:type="dxa"/>
          </w:tcPr>
          <w:p w:rsidR="00EB4522" w:rsidRPr="00597CFB" w:rsidRDefault="00EB4522" w:rsidP="0050512B">
            <w:pPr>
              <w:keepLines/>
              <w:rPr>
                <w:noProof/>
                <w:lang w:val="sr-Latn-ME"/>
              </w:rPr>
            </w:pPr>
            <w:r w:rsidRPr="00597CFB">
              <w:rPr>
                <w:noProof/>
                <w:lang w:val="sr-Latn-ME"/>
              </w:rPr>
              <w:t>Validnost podataka</w:t>
            </w:r>
          </w:p>
        </w:tc>
        <w:tc>
          <w:tcPr>
            <w:tcW w:w="4286" w:type="dxa"/>
          </w:tcPr>
          <w:p w:rsidR="00EB4522" w:rsidRPr="00597CFB" w:rsidRDefault="00EB4522" w:rsidP="0050512B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sr-Latn-ME"/>
              </w:rPr>
            </w:pPr>
            <w:r w:rsidRPr="00597CFB">
              <w:rPr>
                <w:noProof/>
                <w:lang w:val="sr-Latn-ME"/>
              </w:rPr>
              <w:t>U slućaju pogrešnih podataka korisnik  može da se obrati administratoru  sa obrazloženjem,  i nakon provjere podaci  se mogu  ispraviti. Ovim se doprinosi validnosti podataka.</w:t>
            </w:r>
          </w:p>
        </w:tc>
      </w:tr>
    </w:tbl>
    <w:p w:rsidR="00EB4522" w:rsidRDefault="00EB4522" w:rsidP="00EB4522">
      <w:pPr>
        <w:ind w:left="720"/>
        <w:rPr>
          <w:lang w:val="sr-Latn-ME"/>
        </w:rPr>
      </w:pPr>
    </w:p>
    <w:p w:rsidR="00681986" w:rsidRPr="00681986" w:rsidRDefault="00681986" w:rsidP="00681986">
      <w:pPr>
        <w:pStyle w:val="Heading2"/>
        <w:rPr>
          <w:lang w:val="sl-SI"/>
        </w:rPr>
      </w:pPr>
      <w:bookmarkStart w:id="39" w:name="_Toc350955075"/>
      <w:bookmarkStart w:id="40" w:name="_Toc415777357"/>
      <w:r w:rsidRPr="00681986">
        <w:rPr>
          <w:lang w:val="sl-SI"/>
        </w:rPr>
        <w:t xml:space="preserve">Pretpostavke </w:t>
      </w:r>
      <w:r w:rsidRPr="00681986">
        <w:rPr>
          <w:noProof/>
          <w:lang w:val="sr-Latn-ME"/>
        </w:rPr>
        <w:t xml:space="preserve">i </w:t>
      </w:r>
      <w:r w:rsidRPr="00681986">
        <w:rPr>
          <w:noProof/>
          <w:lang w:val="sr-Latn-ME"/>
        </w:rPr>
        <w:t>zavisnosti</w:t>
      </w:r>
      <w:bookmarkEnd w:id="39"/>
      <w:bookmarkEnd w:id="40"/>
    </w:p>
    <w:p w:rsidR="00681986" w:rsidRDefault="00681986" w:rsidP="00681986">
      <w:pPr>
        <w:pStyle w:val="BodyText"/>
        <w:tabs>
          <w:tab w:val="right" w:pos="9027"/>
        </w:tabs>
        <w:spacing w:after="0"/>
        <w:ind w:left="862"/>
        <w:rPr>
          <w:lang w:val="sl-SI"/>
        </w:rPr>
      </w:pPr>
      <w:r>
        <w:rPr>
          <w:lang w:val="sl-SI"/>
        </w:rPr>
        <w:t xml:space="preserve">Pretpostavka je da XML fajl koji je priložen uz bazu podataka, odgovara samoj strukturi baze. </w:t>
      </w:r>
      <w:r>
        <w:rPr>
          <w:lang w:val="sl-SI"/>
        </w:rPr>
        <w:tab/>
        <w:t>Sam XML fajl čini i zavisnost, jer bez njega nije moguća konekcija na bazu i adekvatna manipulacija podacima.</w:t>
      </w:r>
    </w:p>
    <w:p w:rsidR="001E5D10" w:rsidRPr="001E5D10" w:rsidRDefault="001E5D10" w:rsidP="001E5D10">
      <w:pPr>
        <w:rPr>
          <w:lang w:val="sr-Latn-ME"/>
        </w:rPr>
      </w:pPr>
    </w:p>
    <w:p w:rsidR="00735BAF" w:rsidRPr="009A7D49" w:rsidRDefault="00340FF1">
      <w:pPr>
        <w:pStyle w:val="Heading1"/>
        <w:rPr>
          <w:noProof/>
          <w:lang w:val="sr-Latn-ME"/>
        </w:rPr>
      </w:pPr>
      <w:bookmarkStart w:id="41" w:name="_Toc415777358"/>
      <w:r w:rsidRPr="009A7D49">
        <w:rPr>
          <w:noProof/>
          <w:lang w:val="sr-Latn-ME"/>
        </w:rPr>
        <w:t>Karakteristike konačnog proizvoda</w:t>
      </w:r>
      <w:bookmarkEnd w:id="41"/>
    </w:p>
    <w:p w:rsidR="006958D6" w:rsidRPr="009A7D49" w:rsidRDefault="006958D6" w:rsidP="00746050">
      <w:pPr>
        <w:spacing w:before="69"/>
        <w:ind w:left="709"/>
        <w:rPr>
          <w:noProof/>
          <w:spacing w:val="-4"/>
          <w:lang w:val="sr-Latn-ME"/>
        </w:rPr>
      </w:pPr>
      <w:r w:rsidRPr="009A7D49">
        <w:rPr>
          <w:noProof/>
          <w:lang w:val="sr-Latn-ME"/>
        </w:rPr>
        <w:t>Za</w:t>
      </w:r>
      <w:r w:rsidRPr="009A7D49">
        <w:rPr>
          <w:noProof/>
          <w:spacing w:val="-2"/>
          <w:lang w:val="sr-Latn-ME"/>
        </w:rPr>
        <w:t xml:space="preserve"> </w:t>
      </w:r>
      <w:r w:rsidRPr="009A7D49">
        <w:rPr>
          <w:noProof/>
          <w:lang w:val="sr-Latn-ME"/>
        </w:rPr>
        <w:t>ra</w:t>
      </w:r>
      <w:r w:rsidRPr="009A7D49">
        <w:rPr>
          <w:noProof/>
          <w:spacing w:val="1"/>
          <w:lang w:val="sr-Latn-ME"/>
        </w:rPr>
        <w:t>z</w:t>
      </w:r>
      <w:r w:rsidRPr="009A7D49">
        <w:rPr>
          <w:noProof/>
          <w:lang w:val="sr-Latn-ME"/>
        </w:rPr>
        <w:t>voj</w:t>
      </w:r>
      <w:r w:rsidRPr="009A7D49">
        <w:rPr>
          <w:noProof/>
          <w:spacing w:val="-5"/>
          <w:lang w:val="sr-Latn-ME"/>
        </w:rPr>
        <w:t xml:space="preserve"> </w:t>
      </w:r>
      <w:r w:rsidRPr="009A7D49">
        <w:rPr>
          <w:noProof/>
          <w:lang w:val="sr-Latn-ME"/>
        </w:rPr>
        <w:t>p</w:t>
      </w:r>
      <w:r w:rsidRPr="009A7D49">
        <w:rPr>
          <w:noProof/>
          <w:spacing w:val="5"/>
          <w:lang w:val="sr-Latn-ME"/>
        </w:rPr>
        <w:t>r</w:t>
      </w:r>
      <w:r w:rsidRPr="009A7D49">
        <w:rPr>
          <w:noProof/>
          <w:lang w:val="sr-Latn-ME"/>
        </w:rPr>
        <w:t>oizvoda</w:t>
      </w:r>
      <w:r w:rsidRPr="009A7D49">
        <w:rPr>
          <w:noProof/>
          <w:spacing w:val="-8"/>
          <w:lang w:val="sr-Latn-ME"/>
        </w:rPr>
        <w:t xml:space="preserve"> </w:t>
      </w:r>
      <w:r w:rsidRPr="009A7D49">
        <w:rPr>
          <w:noProof/>
          <w:lang w:val="sr-Latn-ME"/>
        </w:rPr>
        <w:t>će</w:t>
      </w:r>
      <w:r w:rsidRPr="009A7D49">
        <w:rPr>
          <w:noProof/>
          <w:spacing w:val="-2"/>
          <w:lang w:val="sr-Latn-ME"/>
        </w:rPr>
        <w:t xml:space="preserve"> </w:t>
      </w:r>
      <w:r w:rsidRPr="009A7D49">
        <w:rPr>
          <w:noProof/>
          <w:lang w:val="sr-Latn-ME"/>
        </w:rPr>
        <w:t>biti</w:t>
      </w:r>
      <w:r w:rsidRPr="009A7D49">
        <w:rPr>
          <w:noProof/>
          <w:spacing w:val="-3"/>
          <w:lang w:val="sr-Latn-ME"/>
        </w:rPr>
        <w:t xml:space="preserve"> </w:t>
      </w:r>
      <w:r w:rsidRPr="009A7D49">
        <w:rPr>
          <w:noProof/>
          <w:lang w:val="sr-Latn-ME"/>
        </w:rPr>
        <w:t>ko</w:t>
      </w:r>
      <w:r w:rsidRPr="009A7D49">
        <w:rPr>
          <w:noProof/>
          <w:spacing w:val="4"/>
          <w:lang w:val="sr-Latn-ME"/>
        </w:rPr>
        <w:t>r</w:t>
      </w:r>
      <w:r w:rsidRPr="009A7D49">
        <w:rPr>
          <w:noProof/>
          <w:lang w:val="sr-Latn-ME"/>
        </w:rPr>
        <w:t>išćen</w:t>
      </w:r>
      <w:r w:rsidRPr="009A7D49">
        <w:rPr>
          <w:noProof/>
          <w:spacing w:val="-6"/>
          <w:lang w:val="sr-Latn-ME"/>
        </w:rPr>
        <w:t xml:space="preserve"> </w:t>
      </w:r>
      <w:r w:rsidRPr="009A7D49">
        <w:rPr>
          <w:noProof/>
          <w:lang w:val="sr-Latn-ME"/>
        </w:rPr>
        <w:t>Java</w:t>
      </w:r>
      <w:r w:rsidRPr="009A7D49">
        <w:rPr>
          <w:noProof/>
          <w:spacing w:val="-4"/>
          <w:lang w:val="sr-Latn-ME"/>
        </w:rPr>
        <w:t xml:space="preserve"> </w:t>
      </w:r>
      <w:r w:rsidRPr="009A7D49">
        <w:rPr>
          <w:noProof/>
          <w:lang w:val="sr-Latn-ME"/>
        </w:rPr>
        <w:t>progr</w:t>
      </w:r>
      <w:r w:rsidRPr="009A7D49">
        <w:rPr>
          <w:noProof/>
          <w:spacing w:val="6"/>
          <w:lang w:val="sr-Latn-ME"/>
        </w:rPr>
        <w:t>a</w:t>
      </w:r>
      <w:r w:rsidRPr="009A7D49">
        <w:rPr>
          <w:noProof/>
          <w:lang w:val="sr-Latn-ME"/>
        </w:rPr>
        <w:t>mski</w:t>
      </w:r>
      <w:r w:rsidRPr="009A7D49">
        <w:rPr>
          <w:noProof/>
          <w:spacing w:val="-9"/>
          <w:lang w:val="sr-Latn-ME"/>
        </w:rPr>
        <w:t xml:space="preserve"> </w:t>
      </w:r>
      <w:r w:rsidRPr="009A7D49">
        <w:rPr>
          <w:noProof/>
          <w:lang w:val="sr-Latn-ME"/>
        </w:rPr>
        <w:t>jezik</w:t>
      </w:r>
      <w:r w:rsidRPr="009A7D49">
        <w:rPr>
          <w:noProof/>
          <w:spacing w:val="-4"/>
          <w:lang w:val="sr-Latn-ME"/>
        </w:rPr>
        <w:t>.</w:t>
      </w:r>
      <w:r w:rsidRPr="009A7D49">
        <w:rPr>
          <w:noProof/>
          <w:lang w:val="sr-Latn-ME"/>
        </w:rPr>
        <w:t xml:space="preserve"> </w:t>
      </w:r>
      <w:r w:rsidRPr="009A7D49">
        <w:rPr>
          <w:noProof/>
          <w:spacing w:val="-4"/>
          <w:lang w:val="sr-Latn-ME"/>
        </w:rPr>
        <w:t xml:space="preserve">Java je računarski programski jezik koji je konkurentan, zasnovan na klasama, objektno-orijentisan, te posebno dizajniran kako bi iskoristio broj implementacija što je više moguće. </w:t>
      </w:r>
      <w:r w:rsidRPr="009A7D49">
        <w:rPr>
          <w:noProof/>
          <w:lang w:val="sr-Latn-ME"/>
        </w:rPr>
        <w:t>Najvažnije</w:t>
      </w:r>
      <w:r w:rsidRPr="009A7D49">
        <w:rPr>
          <w:noProof/>
          <w:spacing w:val="-9"/>
          <w:lang w:val="sr-Latn-ME"/>
        </w:rPr>
        <w:t xml:space="preserve"> </w:t>
      </w:r>
      <w:r w:rsidRPr="009A7D49">
        <w:rPr>
          <w:noProof/>
          <w:lang w:val="sr-Latn-ME"/>
        </w:rPr>
        <w:t>kar</w:t>
      </w:r>
      <w:r w:rsidRPr="009A7D49">
        <w:rPr>
          <w:noProof/>
          <w:spacing w:val="4"/>
          <w:lang w:val="sr-Latn-ME"/>
        </w:rPr>
        <w:t>a</w:t>
      </w:r>
      <w:r w:rsidRPr="009A7D49">
        <w:rPr>
          <w:noProof/>
          <w:lang w:val="sr-Latn-ME"/>
        </w:rPr>
        <w:t>kteristikeko</w:t>
      </w:r>
      <w:r w:rsidRPr="009A7D49">
        <w:rPr>
          <w:noProof/>
          <w:spacing w:val="6"/>
          <w:lang w:val="sr-Latn-ME"/>
        </w:rPr>
        <w:t>j</w:t>
      </w:r>
      <w:r w:rsidRPr="009A7D49">
        <w:rPr>
          <w:noProof/>
          <w:lang w:val="sr-Latn-ME"/>
        </w:rPr>
        <w:t>e</w:t>
      </w:r>
      <w:r w:rsidRPr="009A7D49">
        <w:rPr>
          <w:noProof/>
          <w:spacing w:val="-3"/>
          <w:lang w:val="sr-Latn-ME"/>
        </w:rPr>
        <w:t xml:space="preserve"> </w:t>
      </w:r>
      <w:r w:rsidRPr="009A7D49">
        <w:rPr>
          <w:noProof/>
          <w:lang w:val="sr-Latn-ME"/>
        </w:rPr>
        <w:t>proizvod</w:t>
      </w:r>
      <w:r w:rsidRPr="009A7D49">
        <w:rPr>
          <w:noProof/>
          <w:spacing w:val="-7"/>
          <w:lang w:val="sr-Latn-ME"/>
        </w:rPr>
        <w:t xml:space="preserve"> </w:t>
      </w:r>
      <w:r w:rsidRPr="009A7D49">
        <w:rPr>
          <w:noProof/>
          <w:lang w:val="sr-Latn-ME"/>
        </w:rPr>
        <w:t>t</w:t>
      </w:r>
      <w:r w:rsidRPr="009A7D49">
        <w:rPr>
          <w:noProof/>
          <w:spacing w:val="4"/>
          <w:lang w:val="sr-Latn-ME"/>
        </w:rPr>
        <w:t>r</w:t>
      </w:r>
      <w:r w:rsidRPr="009A7D49">
        <w:rPr>
          <w:noProof/>
          <w:lang w:val="sr-Latn-ME"/>
        </w:rPr>
        <w:t>eba</w:t>
      </w:r>
      <w:r w:rsidRPr="009A7D49">
        <w:rPr>
          <w:noProof/>
          <w:spacing w:val="-4"/>
          <w:lang w:val="sr-Latn-ME"/>
        </w:rPr>
        <w:t xml:space="preserve"> </w:t>
      </w:r>
      <w:r w:rsidRPr="009A7D49">
        <w:rPr>
          <w:noProof/>
          <w:lang w:val="sr-Latn-ME"/>
        </w:rPr>
        <w:t>da</w:t>
      </w:r>
      <w:r w:rsidRPr="009A7D49">
        <w:rPr>
          <w:noProof/>
          <w:spacing w:val="-2"/>
          <w:lang w:val="sr-Latn-ME"/>
        </w:rPr>
        <w:t xml:space="preserve"> </w:t>
      </w:r>
      <w:r w:rsidRPr="009A7D49">
        <w:rPr>
          <w:noProof/>
          <w:lang w:val="sr-Latn-ME"/>
        </w:rPr>
        <w:t>zadovol</w:t>
      </w:r>
      <w:r w:rsidRPr="009A7D49">
        <w:rPr>
          <w:noProof/>
          <w:spacing w:val="5"/>
          <w:lang w:val="sr-Latn-ME"/>
        </w:rPr>
        <w:t>j</w:t>
      </w:r>
      <w:r w:rsidRPr="009A7D49">
        <w:rPr>
          <w:noProof/>
          <w:lang w:val="sr-Latn-ME"/>
        </w:rPr>
        <w:t>i</w:t>
      </w:r>
      <w:r w:rsidRPr="009A7D49">
        <w:rPr>
          <w:noProof/>
          <w:spacing w:val="-7"/>
          <w:lang w:val="sr-Latn-ME"/>
        </w:rPr>
        <w:t xml:space="preserve"> </w:t>
      </w:r>
      <w:r w:rsidR="009A7D49" w:rsidRPr="009A7D49">
        <w:rPr>
          <w:noProof/>
          <w:lang w:val="sr-Latn-ME"/>
        </w:rPr>
        <w:t>su</w:t>
      </w:r>
      <w:r w:rsidR="009A7D49">
        <w:rPr>
          <w:noProof/>
          <w:lang w:val="sr-Latn-ME"/>
        </w:rPr>
        <w:t xml:space="preserve"> prije svega funkcionalnost, dostupnost podataka, njihova validnost a zatim i </w:t>
      </w:r>
      <w:r w:rsidR="009A7D49" w:rsidRPr="009A7D49">
        <w:rPr>
          <w:noProof/>
          <w:lang w:val="sr-Latn-ME"/>
        </w:rPr>
        <w:t>j</w:t>
      </w:r>
      <w:r w:rsidRPr="009A7D49">
        <w:rPr>
          <w:noProof/>
          <w:lang w:val="sr-Latn-ME"/>
        </w:rPr>
        <w:t>ednostavnost</w:t>
      </w:r>
      <w:r w:rsidR="009A7D49" w:rsidRPr="009A7D49">
        <w:rPr>
          <w:noProof/>
          <w:lang w:val="sr-Latn-ME"/>
        </w:rPr>
        <w:t>,</w:t>
      </w:r>
      <w:r w:rsidR="009A7D49" w:rsidRPr="009A7D49">
        <w:rPr>
          <w:noProof/>
          <w:spacing w:val="-4"/>
          <w:lang w:val="sr-Latn-ME"/>
        </w:rPr>
        <w:t xml:space="preserve"> pr</w:t>
      </w:r>
      <w:r w:rsidRPr="009A7D49">
        <w:rPr>
          <w:noProof/>
          <w:position w:val="-1"/>
          <w:lang w:val="sr-Latn-ME"/>
        </w:rPr>
        <w:t>eglednost</w:t>
      </w:r>
      <w:r w:rsidR="009A7D49">
        <w:rPr>
          <w:noProof/>
          <w:spacing w:val="-4"/>
          <w:lang w:val="sr-Latn-ME"/>
        </w:rPr>
        <w:t xml:space="preserve"> i d</w:t>
      </w:r>
      <w:r w:rsidRPr="009A7D49">
        <w:rPr>
          <w:noProof/>
          <w:position w:val="-1"/>
          <w:lang w:val="sr-Latn-ME"/>
        </w:rPr>
        <w:t>obar</w:t>
      </w:r>
      <w:r w:rsidRPr="009A7D49">
        <w:rPr>
          <w:noProof/>
          <w:spacing w:val="-1"/>
          <w:position w:val="-1"/>
          <w:lang w:val="sr-Latn-ME"/>
        </w:rPr>
        <w:t xml:space="preserve"> </w:t>
      </w:r>
      <w:r w:rsidRPr="009A7D49">
        <w:rPr>
          <w:noProof/>
          <w:position w:val="-1"/>
          <w:lang w:val="sr-Latn-ME"/>
        </w:rPr>
        <w:t>dizajn</w:t>
      </w:r>
    </w:p>
    <w:p w:rsidR="006958D6" w:rsidRDefault="006958D6" w:rsidP="00746050">
      <w:pPr>
        <w:spacing w:before="12" w:line="240" w:lineRule="exact"/>
        <w:ind w:left="709"/>
        <w:rPr>
          <w:sz w:val="24"/>
          <w:szCs w:val="24"/>
        </w:rPr>
      </w:pPr>
    </w:p>
    <w:p w:rsidR="006958D6" w:rsidRPr="00CE27B5" w:rsidRDefault="006958D6" w:rsidP="00746050">
      <w:pPr>
        <w:ind w:left="709"/>
        <w:rPr>
          <w:noProof/>
          <w:lang w:val="sr-Latn-ME"/>
        </w:rPr>
      </w:pPr>
      <w:r w:rsidRPr="00CE27B5">
        <w:rPr>
          <w:noProof/>
          <w:lang w:val="sr-Latn-ME"/>
        </w:rPr>
        <w:t>Pred proizvod</w:t>
      </w:r>
      <w:r w:rsidRPr="00CE27B5">
        <w:rPr>
          <w:noProof/>
          <w:spacing w:val="-7"/>
          <w:lang w:val="sr-Latn-ME"/>
        </w:rPr>
        <w:t xml:space="preserve"> </w:t>
      </w:r>
      <w:r w:rsidRPr="00CE27B5">
        <w:rPr>
          <w:noProof/>
          <w:lang w:val="sr-Latn-ME"/>
        </w:rPr>
        <w:t>se</w:t>
      </w:r>
      <w:r w:rsidRPr="00CE27B5">
        <w:rPr>
          <w:noProof/>
          <w:spacing w:val="-2"/>
          <w:lang w:val="sr-Latn-ME"/>
        </w:rPr>
        <w:t xml:space="preserve"> </w:t>
      </w:r>
      <w:r w:rsidRPr="00CE27B5">
        <w:rPr>
          <w:noProof/>
          <w:lang w:val="sr-Latn-ME"/>
        </w:rPr>
        <w:t>stavlj</w:t>
      </w:r>
      <w:r w:rsidRPr="00CE27B5">
        <w:rPr>
          <w:noProof/>
          <w:spacing w:val="4"/>
          <w:lang w:val="sr-Latn-ME"/>
        </w:rPr>
        <w:t>a</w:t>
      </w:r>
      <w:r w:rsidRPr="00CE27B5">
        <w:rPr>
          <w:noProof/>
          <w:lang w:val="sr-Latn-ME"/>
        </w:rPr>
        <w:t>ju</w:t>
      </w:r>
      <w:r w:rsidRPr="00CE27B5">
        <w:rPr>
          <w:noProof/>
          <w:spacing w:val="-7"/>
          <w:lang w:val="sr-Latn-ME"/>
        </w:rPr>
        <w:t xml:space="preserve"> </w:t>
      </w:r>
      <w:r w:rsidRPr="00CE27B5">
        <w:rPr>
          <w:noProof/>
          <w:lang w:val="sr-Latn-ME"/>
        </w:rPr>
        <w:t>sljedeći</w:t>
      </w:r>
      <w:r w:rsidRPr="00CE27B5">
        <w:rPr>
          <w:noProof/>
          <w:spacing w:val="-6"/>
          <w:lang w:val="sr-Latn-ME"/>
        </w:rPr>
        <w:t xml:space="preserve"> </w:t>
      </w:r>
      <w:r w:rsidRPr="00CE27B5">
        <w:rPr>
          <w:noProof/>
          <w:lang w:val="sr-Latn-ME"/>
        </w:rPr>
        <w:t>zaht</w:t>
      </w:r>
      <w:r w:rsidRPr="00CE27B5">
        <w:rPr>
          <w:noProof/>
          <w:spacing w:val="5"/>
          <w:lang w:val="sr-Latn-ME"/>
        </w:rPr>
        <w:t>j</w:t>
      </w:r>
      <w:r w:rsidRPr="00CE27B5">
        <w:rPr>
          <w:noProof/>
          <w:lang w:val="sr-Latn-ME"/>
        </w:rPr>
        <w:t>evi:</w:t>
      </w:r>
    </w:p>
    <w:p w:rsidR="006958D6" w:rsidRPr="00CE27B5" w:rsidRDefault="006958D6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 w:rsidRPr="00CE27B5">
        <w:rPr>
          <w:noProof/>
          <w:lang w:val="sr-Latn-ME"/>
        </w:rPr>
        <w:t>Rad sa bazom podataka</w:t>
      </w:r>
      <w:r w:rsidR="00CE27B5">
        <w:rPr>
          <w:noProof/>
          <w:lang w:val="sr-Latn-ME"/>
        </w:rPr>
        <w:t xml:space="preserve">  (CRUD operacije)</w:t>
      </w:r>
    </w:p>
    <w:p w:rsidR="006958D6" w:rsidRPr="00CE27B5" w:rsidRDefault="00CE27B5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>
        <w:rPr>
          <w:noProof/>
          <w:position w:val="-1"/>
          <w:lang w:val="sr-Latn-ME"/>
        </w:rPr>
        <w:t>Pregled  podataka po želji korisnika</w:t>
      </w:r>
    </w:p>
    <w:p w:rsidR="006958D6" w:rsidRPr="00746050" w:rsidRDefault="006958D6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 w:rsidRPr="00CE27B5">
        <w:rPr>
          <w:noProof/>
          <w:position w:val="-1"/>
          <w:lang w:val="sr-Latn-ME"/>
        </w:rPr>
        <w:t>Generisanje izvještaja</w:t>
      </w:r>
    </w:p>
    <w:p w:rsidR="00746050" w:rsidRPr="00746050" w:rsidRDefault="00746050" w:rsidP="00746050">
      <w:pPr>
        <w:spacing w:line="220" w:lineRule="exact"/>
        <w:ind w:left="607"/>
        <w:rPr>
          <w:noProof/>
          <w:lang w:val="sr-Latn-ME"/>
        </w:rPr>
      </w:pPr>
      <w:r w:rsidRPr="00746050">
        <w:rPr>
          <w:noProof/>
          <w:position w:val="-1"/>
          <w:lang w:val="sr-Latn-ME"/>
        </w:rPr>
        <w:t>koji se ujedno smatraju funkcionalnim zahtjevima programa</w:t>
      </w:r>
      <w:r>
        <w:rPr>
          <w:noProof/>
          <w:position w:val="-1"/>
          <w:lang w:val="sr-Latn-ME"/>
        </w:rPr>
        <w:t>.</w:t>
      </w:r>
    </w:p>
    <w:p w:rsidR="00746050" w:rsidRPr="00746050" w:rsidRDefault="00746050" w:rsidP="00746050">
      <w:pPr>
        <w:spacing w:line="220" w:lineRule="exact"/>
        <w:ind w:firstLine="607"/>
        <w:rPr>
          <w:noProof/>
          <w:lang w:val="sr-Latn-ME"/>
        </w:rPr>
      </w:pPr>
      <w:r w:rsidRPr="00746050">
        <w:rPr>
          <w:noProof/>
          <w:lang w:val="sr-Latn-ME"/>
        </w:rPr>
        <w:t>Kao nefunkcionalni zahtjevi ( u svrhu poboljšanja izgleda programa)  navedeni su:</w:t>
      </w:r>
    </w:p>
    <w:p w:rsidR="00746050" w:rsidRDefault="006958D6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 w:rsidRPr="00746050">
        <w:rPr>
          <w:noProof/>
          <w:lang w:val="sr-Latn-ME"/>
        </w:rPr>
        <w:t>Menu bar</w:t>
      </w:r>
    </w:p>
    <w:p w:rsidR="00746050" w:rsidRDefault="006958D6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 w:rsidRPr="00746050">
        <w:rPr>
          <w:noProof/>
          <w:lang w:val="sr-Latn-ME"/>
        </w:rPr>
        <w:t>Toolbar</w:t>
      </w:r>
    </w:p>
    <w:p w:rsidR="00746050" w:rsidRDefault="006958D6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 w:rsidRPr="00746050">
        <w:rPr>
          <w:noProof/>
          <w:lang w:val="sr-Latn-ME"/>
        </w:rPr>
        <w:t>Database browser</w:t>
      </w:r>
    </w:p>
    <w:p w:rsidR="00746050" w:rsidRDefault="006958D6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 w:rsidRPr="00746050">
        <w:rPr>
          <w:noProof/>
          <w:lang w:val="sr-Latn-ME"/>
        </w:rPr>
        <w:t>Tabelarni prikaz podataka</w:t>
      </w:r>
    </w:p>
    <w:p w:rsidR="00746050" w:rsidRDefault="006958D6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 w:rsidRPr="00746050">
        <w:rPr>
          <w:noProof/>
          <w:lang w:val="sr-Latn-ME"/>
        </w:rPr>
        <w:t>Poljda za prikaz, unos i editovanje podataka</w:t>
      </w:r>
    </w:p>
    <w:p w:rsidR="00746050" w:rsidRDefault="006958D6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 w:rsidRPr="00746050">
        <w:rPr>
          <w:noProof/>
          <w:lang w:val="sr-Latn-ME"/>
        </w:rPr>
        <w:t>Status bar</w:t>
      </w:r>
    </w:p>
    <w:p w:rsidR="00746050" w:rsidRPr="00746050" w:rsidRDefault="00746050" w:rsidP="00746050">
      <w:pPr>
        <w:pStyle w:val="ListParagraph"/>
        <w:numPr>
          <w:ilvl w:val="0"/>
          <w:numId w:val="33"/>
        </w:numPr>
        <w:spacing w:line="220" w:lineRule="exact"/>
        <w:rPr>
          <w:noProof/>
          <w:lang w:val="sr-Latn-ME"/>
        </w:rPr>
      </w:pPr>
      <w:r w:rsidRPr="00746050">
        <w:rPr>
          <w:noProof/>
          <w:lang w:val="sr-Latn-ME"/>
        </w:rPr>
        <w:t>Lokalizacija i  help  (kao pomoć korisnicima pri upotrebi)</w:t>
      </w:r>
    </w:p>
    <w:p w:rsidR="006958D6" w:rsidRPr="006958D6" w:rsidRDefault="006958D6" w:rsidP="006958D6">
      <w:pPr>
        <w:rPr>
          <w:lang w:val="sr-Latn-ME"/>
        </w:rPr>
      </w:pPr>
    </w:p>
    <w:p w:rsidR="00735BAF" w:rsidRDefault="00340FF1">
      <w:pPr>
        <w:pStyle w:val="Heading1"/>
        <w:rPr>
          <w:noProof/>
          <w:lang w:val="sr-Latn-ME"/>
        </w:rPr>
      </w:pPr>
      <w:bookmarkStart w:id="42" w:name="_Toc415777359"/>
      <w:r w:rsidRPr="002D2DFF">
        <w:rPr>
          <w:noProof/>
          <w:lang w:val="sr-Latn-ME"/>
        </w:rPr>
        <w:t>Ostali zahtjevi proizvoda</w:t>
      </w:r>
      <w:bookmarkEnd w:id="42"/>
    </w:p>
    <w:p w:rsidR="00EB33FD" w:rsidRPr="00EB33FD" w:rsidRDefault="00EB33FD" w:rsidP="00EB33FD">
      <w:pPr>
        <w:rPr>
          <w:lang w:val="sr-Latn-ME"/>
        </w:rPr>
      </w:pPr>
    </w:p>
    <w:p w:rsidR="00EB33FD" w:rsidRPr="00EB33FD" w:rsidRDefault="00EB33FD" w:rsidP="00EB33FD">
      <w:pPr>
        <w:pStyle w:val="Heading2"/>
        <w:rPr>
          <w:lang w:val="sr-Latn-ME"/>
        </w:rPr>
      </w:pPr>
      <w:bookmarkStart w:id="43" w:name="_Toc415777360"/>
      <w:r>
        <w:rPr>
          <w:lang w:val="sr-Latn-ME"/>
        </w:rPr>
        <w:t>Sistemski zahtjevi proizvoda</w:t>
      </w:r>
      <w:bookmarkEnd w:id="43"/>
    </w:p>
    <w:p w:rsidR="006958D6" w:rsidRDefault="006958D6" w:rsidP="00CE27B5">
      <w:pPr>
        <w:spacing w:before="69"/>
        <w:ind w:left="720"/>
        <w:rPr>
          <w:noProof/>
          <w:lang w:val="sr-Latn-ME"/>
        </w:rPr>
      </w:pPr>
      <w:r w:rsidRPr="00CE27B5">
        <w:rPr>
          <w:noProof/>
          <w:lang w:val="sr-Latn-ME"/>
        </w:rPr>
        <w:t>Za</w:t>
      </w:r>
      <w:r w:rsidRPr="00CE27B5">
        <w:rPr>
          <w:noProof/>
          <w:spacing w:val="-2"/>
          <w:lang w:val="sr-Latn-ME"/>
        </w:rPr>
        <w:t xml:space="preserve"> </w:t>
      </w:r>
      <w:r w:rsidRPr="00CE27B5">
        <w:rPr>
          <w:noProof/>
          <w:lang w:val="sr-Latn-ME"/>
        </w:rPr>
        <w:t>rad</w:t>
      </w:r>
      <w:r w:rsidRPr="00CE27B5">
        <w:rPr>
          <w:noProof/>
          <w:spacing w:val="-3"/>
          <w:lang w:val="sr-Latn-ME"/>
        </w:rPr>
        <w:t xml:space="preserve"> </w:t>
      </w:r>
      <w:r w:rsidRPr="00CE27B5">
        <w:rPr>
          <w:noProof/>
          <w:lang w:val="sr-Latn-ME"/>
        </w:rPr>
        <w:t>aplikaci</w:t>
      </w:r>
      <w:r w:rsidRPr="00CE27B5">
        <w:rPr>
          <w:noProof/>
          <w:spacing w:val="5"/>
          <w:lang w:val="sr-Latn-ME"/>
        </w:rPr>
        <w:t>j</w:t>
      </w:r>
      <w:r w:rsidRPr="00CE27B5">
        <w:rPr>
          <w:noProof/>
          <w:lang w:val="sr-Latn-ME"/>
        </w:rPr>
        <w:t>e</w:t>
      </w:r>
      <w:r w:rsidRPr="00CE27B5">
        <w:rPr>
          <w:noProof/>
          <w:spacing w:val="-8"/>
          <w:lang w:val="sr-Latn-ME"/>
        </w:rPr>
        <w:t xml:space="preserve"> </w:t>
      </w:r>
      <w:r w:rsidRPr="00CE27B5">
        <w:rPr>
          <w:noProof/>
          <w:lang w:val="sr-Latn-ME"/>
        </w:rPr>
        <w:t>neophodna</w:t>
      </w:r>
      <w:r w:rsidRPr="00CE27B5">
        <w:rPr>
          <w:noProof/>
          <w:spacing w:val="-9"/>
          <w:lang w:val="sr-Latn-ME"/>
        </w:rPr>
        <w:t xml:space="preserve"> </w:t>
      </w:r>
      <w:r w:rsidRPr="00CE27B5">
        <w:rPr>
          <w:noProof/>
          <w:lang w:val="sr-Latn-ME"/>
        </w:rPr>
        <w:t>je</w:t>
      </w:r>
      <w:r w:rsidRPr="00CE27B5">
        <w:rPr>
          <w:noProof/>
          <w:spacing w:val="-1"/>
          <w:lang w:val="sr-Latn-ME"/>
        </w:rPr>
        <w:t xml:space="preserve"> </w:t>
      </w:r>
      <w:r w:rsidRPr="00CE27B5">
        <w:rPr>
          <w:noProof/>
          <w:lang w:val="sr-Latn-ME"/>
        </w:rPr>
        <w:t>s</w:t>
      </w:r>
      <w:r w:rsidRPr="00CE27B5">
        <w:rPr>
          <w:noProof/>
          <w:spacing w:val="5"/>
          <w:lang w:val="sr-Latn-ME"/>
        </w:rPr>
        <w:t>o</w:t>
      </w:r>
      <w:r w:rsidRPr="00CE27B5">
        <w:rPr>
          <w:noProof/>
          <w:lang w:val="sr-Latn-ME"/>
        </w:rPr>
        <w:t>ftverska</w:t>
      </w:r>
      <w:r w:rsidRPr="00CE27B5">
        <w:rPr>
          <w:noProof/>
          <w:spacing w:val="-8"/>
          <w:lang w:val="sr-Latn-ME"/>
        </w:rPr>
        <w:t xml:space="preserve"> </w:t>
      </w:r>
      <w:r w:rsidRPr="00CE27B5">
        <w:rPr>
          <w:noProof/>
          <w:lang w:val="sr-Latn-ME"/>
        </w:rPr>
        <w:t>podrška</w:t>
      </w:r>
      <w:r w:rsidRPr="00CE27B5">
        <w:rPr>
          <w:noProof/>
          <w:spacing w:val="-1"/>
          <w:lang w:val="sr-Latn-ME"/>
        </w:rPr>
        <w:t xml:space="preserve"> </w:t>
      </w:r>
      <w:r w:rsidRPr="00CE27B5">
        <w:rPr>
          <w:noProof/>
          <w:lang w:val="sr-Latn-ME"/>
        </w:rPr>
        <w:t>u</w:t>
      </w:r>
      <w:r w:rsidRPr="00CE27B5">
        <w:rPr>
          <w:noProof/>
          <w:spacing w:val="-1"/>
          <w:lang w:val="sr-Latn-ME"/>
        </w:rPr>
        <w:t xml:space="preserve"> </w:t>
      </w:r>
      <w:r w:rsidRPr="00CE27B5">
        <w:rPr>
          <w:noProof/>
          <w:lang w:val="sr-Latn-ME"/>
        </w:rPr>
        <w:t>vidu</w:t>
      </w:r>
      <w:r w:rsidRPr="00CE27B5">
        <w:rPr>
          <w:noProof/>
          <w:spacing w:val="-4"/>
          <w:lang w:val="sr-Latn-ME"/>
        </w:rPr>
        <w:t xml:space="preserve"> </w:t>
      </w:r>
      <w:r w:rsidRPr="00CE27B5">
        <w:rPr>
          <w:noProof/>
          <w:lang w:val="sr-Latn-ME"/>
        </w:rPr>
        <w:t>JDK</w:t>
      </w:r>
      <w:r w:rsidRPr="00CE27B5">
        <w:rPr>
          <w:noProof/>
          <w:spacing w:val="-4"/>
          <w:lang w:val="sr-Latn-ME"/>
        </w:rPr>
        <w:t xml:space="preserve"> </w:t>
      </w:r>
      <w:r w:rsidRPr="00CE27B5">
        <w:rPr>
          <w:noProof/>
          <w:lang w:val="sr-Latn-ME"/>
        </w:rPr>
        <w:t>i</w:t>
      </w:r>
      <w:r w:rsidRPr="00CE27B5">
        <w:rPr>
          <w:noProof/>
          <w:spacing w:val="-1"/>
          <w:lang w:val="sr-Latn-ME"/>
        </w:rPr>
        <w:t xml:space="preserve"> </w:t>
      </w:r>
      <w:r w:rsidRPr="00CE27B5">
        <w:rPr>
          <w:noProof/>
          <w:spacing w:val="6"/>
          <w:lang w:val="sr-Latn-ME"/>
        </w:rPr>
        <w:t>J</w:t>
      </w:r>
      <w:r w:rsidRPr="00CE27B5">
        <w:rPr>
          <w:noProof/>
          <w:lang w:val="sr-Latn-ME"/>
        </w:rPr>
        <w:t>RE</w:t>
      </w:r>
      <w:r w:rsidRPr="00CE27B5">
        <w:rPr>
          <w:noProof/>
          <w:spacing w:val="-2"/>
          <w:lang w:val="sr-Latn-ME"/>
        </w:rPr>
        <w:t xml:space="preserve"> </w:t>
      </w:r>
      <w:r w:rsidRPr="00CE27B5">
        <w:rPr>
          <w:noProof/>
          <w:lang w:val="sr-Latn-ME"/>
        </w:rPr>
        <w:t>platformi</w:t>
      </w:r>
      <w:r w:rsidRPr="00CE27B5">
        <w:rPr>
          <w:noProof/>
          <w:spacing w:val="-7"/>
          <w:lang w:val="sr-Latn-ME"/>
        </w:rPr>
        <w:t xml:space="preserve"> </w:t>
      </w:r>
      <w:r w:rsidRPr="00CE27B5">
        <w:rPr>
          <w:noProof/>
          <w:lang w:val="sr-Latn-ME"/>
        </w:rPr>
        <w:t>koje</w:t>
      </w:r>
      <w:r w:rsidRPr="00CE27B5">
        <w:rPr>
          <w:noProof/>
          <w:spacing w:val="-3"/>
          <w:lang w:val="sr-Latn-ME"/>
        </w:rPr>
        <w:t xml:space="preserve"> </w:t>
      </w:r>
      <w:r w:rsidRPr="00CE27B5">
        <w:rPr>
          <w:noProof/>
          <w:spacing w:val="8"/>
          <w:lang w:val="sr-Latn-ME"/>
        </w:rPr>
        <w:t>o</w:t>
      </w:r>
      <w:r w:rsidRPr="00CE27B5">
        <w:rPr>
          <w:noProof/>
          <w:lang w:val="sr-Latn-ME"/>
        </w:rPr>
        <w:t>mogućavaju</w:t>
      </w:r>
      <w:r w:rsidRPr="00CE27B5">
        <w:rPr>
          <w:noProof/>
          <w:spacing w:val="-11"/>
          <w:lang w:val="sr-Latn-ME"/>
        </w:rPr>
        <w:t xml:space="preserve"> </w:t>
      </w:r>
      <w:r w:rsidRPr="00CE27B5">
        <w:rPr>
          <w:noProof/>
          <w:lang w:val="sr-Latn-ME"/>
        </w:rPr>
        <w:t>upotre</w:t>
      </w:r>
      <w:r w:rsidRPr="00CE27B5">
        <w:rPr>
          <w:noProof/>
          <w:spacing w:val="5"/>
          <w:lang w:val="sr-Latn-ME"/>
        </w:rPr>
        <w:t>b</w:t>
      </w:r>
      <w:r w:rsidRPr="00CE27B5">
        <w:rPr>
          <w:noProof/>
          <w:lang w:val="sr-Latn-ME"/>
        </w:rPr>
        <w:t>u</w:t>
      </w:r>
      <w:r w:rsidRPr="00CE27B5">
        <w:rPr>
          <w:noProof/>
          <w:spacing w:val="-7"/>
          <w:lang w:val="sr-Latn-ME"/>
        </w:rPr>
        <w:t xml:space="preserve"> </w:t>
      </w:r>
      <w:r w:rsidR="00CE27B5">
        <w:rPr>
          <w:noProof/>
          <w:lang w:val="sr-Latn-ME"/>
        </w:rPr>
        <w:t>programa</w:t>
      </w:r>
      <w:r w:rsidR="00CE27B5" w:rsidRPr="00CE27B5">
        <w:rPr>
          <w:noProof/>
          <w:lang w:val="sr-Latn-ME"/>
        </w:rPr>
        <w:t xml:space="preserve">  </w:t>
      </w:r>
      <w:r w:rsidRPr="00CE27B5">
        <w:rPr>
          <w:noProof/>
          <w:lang w:val="sr-Latn-ME"/>
        </w:rPr>
        <w:t>pisanih</w:t>
      </w:r>
      <w:r w:rsidRPr="00CE27B5">
        <w:rPr>
          <w:noProof/>
          <w:spacing w:val="-6"/>
          <w:lang w:val="sr-Latn-ME"/>
        </w:rPr>
        <w:t xml:space="preserve"> </w:t>
      </w:r>
      <w:r w:rsidRPr="00CE27B5">
        <w:rPr>
          <w:noProof/>
          <w:lang w:val="sr-Latn-ME"/>
        </w:rPr>
        <w:t>na</w:t>
      </w:r>
      <w:r w:rsidRPr="00CE27B5">
        <w:rPr>
          <w:noProof/>
          <w:spacing w:val="-2"/>
          <w:lang w:val="sr-Latn-ME"/>
        </w:rPr>
        <w:t xml:space="preserve"> </w:t>
      </w:r>
      <w:r w:rsidRPr="00CE27B5">
        <w:rPr>
          <w:noProof/>
          <w:lang w:val="sr-Latn-ME"/>
        </w:rPr>
        <w:t>Java</w:t>
      </w:r>
      <w:r w:rsidRPr="00CE27B5">
        <w:rPr>
          <w:noProof/>
          <w:spacing w:val="-4"/>
          <w:lang w:val="sr-Latn-ME"/>
        </w:rPr>
        <w:t xml:space="preserve"> </w:t>
      </w:r>
      <w:r w:rsidRPr="00CE27B5">
        <w:rPr>
          <w:noProof/>
          <w:lang w:val="sr-Latn-ME"/>
        </w:rPr>
        <w:t>p</w:t>
      </w:r>
      <w:r w:rsidRPr="00CE27B5">
        <w:rPr>
          <w:noProof/>
          <w:spacing w:val="5"/>
          <w:lang w:val="sr-Latn-ME"/>
        </w:rPr>
        <w:t>r</w:t>
      </w:r>
      <w:r w:rsidRPr="00CE27B5">
        <w:rPr>
          <w:noProof/>
          <w:lang w:val="sr-Latn-ME"/>
        </w:rPr>
        <w:t>ogramskom</w:t>
      </w:r>
      <w:r w:rsidRPr="00CE27B5">
        <w:rPr>
          <w:noProof/>
          <w:spacing w:val="-6"/>
          <w:lang w:val="sr-Latn-ME"/>
        </w:rPr>
        <w:t xml:space="preserve"> </w:t>
      </w:r>
      <w:r w:rsidRPr="00CE27B5">
        <w:rPr>
          <w:noProof/>
          <w:lang w:val="sr-Latn-ME"/>
        </w:rPr>
        <w:t>jeziku.</w:t>
      </w:r>
    </w:p>
    <w:p w:rsidR="00EB33FD" w:rsidRDefault="00EB33FD" w:rsidP="00CE27B5">
      <w:pPr>
        <w:spacing w:before="69"/>
        <w:ind w:left="720"/>
        <w:rPr>
          <w:noProof/>
          <w:lang w:val="sr-Latn-ME"/>
        </w:rPr>
      </w:pPr>
    </w:p>
    <w:p w:rsidR="00EB33FD" w:rsidRDefault="00EB33FD" w:rsidP="00EB33FD">
      <w:pPr>
        <w:pStyle w:val="Heading2"/>
        <w:rPr>
          <w:noProof/>
          <w:lang w:val="sr-Latn-ME"/>
        </w:rPr>
      </w:pPr>
      <w:bookmarkStart w:id="44" w:name="_Toc415777361"/>
      <w:r>
        <w:rPr>
          <w:noProof/>
          <w:lang w:val="sr-Latn-ME"/>
        </w:rPr>
        <w:lastRenderedPageBreak/>
        <w:t>Performanse</w:t>
      </w:r>
      <w:bookmarkEnd w:id="44"/>
    </w:p>
    <w:p w:rsidR="00EB33FD" w:rsidRDefault="00EB33FD" w:rsidP="00EB33FD">
      <w:pPr>
        <w:pStyle w:val="BodyText"/>
        <w:rPr>
          <w:lang w:val="sl-SI"/>
        </w:rPr>
      </w:pPr>
      <w:r>
        <w:rPr>
          <w:lang w:val="sl-SI"/>
        </w:rPr>
        <w:t xml:space="preserve">Vrijeme odziva ne zavisi značajno od količine pretraženih ili unetih podataka, i prihvatljivo je za korisnika, što znači da traje od nekoliko sekundi do </w:t>
      </w:r>
      <w:r>
        <w:rPr>
          <w:lang w:val="sl-SI"/>
        </w:rPr>
        <w:t xml:space="preserve">nekoliko </w:t>
      </w:r>
      <w:r>
        <w:rPr>
          <w:lang w:val="sl-SI"/>
        </w:rPr>
        <w:t xml:space="preserve"> minuta.</w:t>
      </w:r>
      <w:r w:rsidR="00FD1519" w:rsidRPr="00FD1519">
        <w:t xml:space="preserve"> </w:t>
      </w:r>
      <w:r w:rsidR="00FD1519" w:rsidRPr="00FD1519">
        <w:rPr>
          <w:lang w:val="sl-SI"/>
        </w:rPr>
        <w:t>Sistem</w:t>
      </w:r>
      <w:r w:rsidR="00FD1519">
        <w:rPr>
          <w:lang w:val="sl-SI"/>
        </w:rPr>
        <w:t xml:space="preserve">treba da </w:t>
      </w:r>
      <w:r w:rsidR="00FD1519" w:rsidRPr="00FD1519">
        <w:rPr>
          <w:lang w:val="sl-SI"/>
        </w:rPr>
        <w:t xml:space="preserve"> obezbjediti korisniku logovan</w:t>
      </w:r>
      <w:r w:rsidR="00FD1519">
        <w:rPr>
          <w:lang w:val="sl-SI"/>
        </w:rPr>
        <w:t>je na sistem u trajanuod,  najduže 15</w:t>
      </w:r>
      <w:r w:rsidR="00FD1519" w:rsidRPr="00FD1519">
        <w:rPr>
          <w:lang w:val="sl-SI"/>
        </w:rPr>
        <w:t xml:space="preserve"> sekundi. Sistem</w:t>
      </w:r>
      <w:r w:rsidR="00FD1519">
        <w:rPr>
          <w:lang w:val="sl-SI"/>
        </w:rPr>
        <w:t xml:space="preserve"> bi trebao </w:t>
      </w:r>
      <w:r w:rsidR="00FD1519" w:rsidRPr="00FD1519">
        <w:rPr>
          <w:lang w:val="sl-SI"/>
        </w:rPr>
        <w:t xml:space="preserve"> obaviti 80% transakcija u roku od 1 minute.</w:t>
      </w:r>
    </w:p>
    <w:p w:rsidR="00746050" w:rsidRDefault="00746050" w:rsidP="00CE27B5">
      <w:pPr>
        <w:spacing w:before="69"/>
        <w:ind w:left="720"/>
        <w:rPr>
          <w:noProof/>
          <w:lang w:val="sr-Latn-ME"/>
        </w:rPr>
      </w:pPr>
    </w:p>
    <w:p w:rsidR="00746050" w:rsidRDefault="00746050" w:rsidP="00746050">
      <w:pPr>
        <w:pStyle w:val="Heading1"/>
        <w:rPr>
          <w:noProof/>
          <w:lang w:val="sr-Latn-ME"/>
        </w:rPr>
      </w:pPr>
      <w:bookmarkStart w:id="45" w:name="_Toc415777362"/>
      <w:r>
        <w:rPr>
          <w:noProof/>
          <w:lang w:val="sr-Latn-ME"/>
        </w:rPr>
        <w:t>Dokumentacija</w:t>
      </w:r>
      <w:bookmarkEnd w:id="45"/>
    </w:p>
    <w:p w:rsidR="00746050" w:rsidRDefault="00746050" w:rsidP="00746050">
      <w:pPr>
        <w:rPr>
          <w:lang w:val="sr-Latn-ME"/>
        </w:rPr>
      </w:pPr>
    </w:p>
    <w:p w:rsidR="00746050" w:rsidRPr="00746050" w:rsidRDefault="00746050" w:rsidP="00746050">
      <w:pPr>
        <w:pStyle w:val="Heading2"/>
        <w:rPr>
          <w:lang w:val="sr-Latn-ME"/>
        </w:rPr>
      </w:pPr>
      <w:bookmarkStart w:id="46" w:name="_Toc415777363"/>
      <w:r>
        <w:rPr>
          <w:lang w:val="sr-Latn-ME"/>
        </w:rPr>
        <w:t>Korisničko upustvo</w:t>
      </w:r>
      <w:bookmarkEnd w:id="46"/>
    </w:p>
    <w:p w:rsidR="00746050" w:rsidRPr="00EB33FD" w:rsidRDefault="00EB33FD" w:rsidP="00FD1519">
      <w:pPr>
        <w:pStyle w:val="BodyText"/>
        <w:spacing w:after="0" w:line="240" w:lineRule="auto"/>
        <w:rPr>
          <w:lang w:val="sl-SI"/>
        </w:rPr>
      </w:pPr>
      <w:bookmarkStart w:id="47" w:name="_Toc4511783"/>
      <w:r>
        <w:rPr>
          <w:lang w:val="sl-SI"/>
        </w:rPr>
        <w:t>Korisničko upustvo opisuje mogućnosti programa i način na koji se program koristi.</w:t>
      </w:r>
      <w:r>
        <w:rPr>
          <w:lang w:val="sl-SI"/>
        </w:rPr>
        <w:t xml:space="preserve"> </w:t>
      </w:r>
      <w:r>
        <w:rPr>
          <w:noProof/>
          <w:lang w:val="sr-Latn-ME"/>
        </w:rPr>
        <w:t>Ono treba da sadrži</w:t>
      </w:r>
      <w:r w:rsidRPr="00570257">
        <w:rPr>
          <w:noProof/>
          <w:lang w:val="sr-Latn-ME"/>
        </w:rPr>
        <w:t xml:space="preserve"> detaljan opis sistema sa korisničkog </w:t>
      </w:r>
      <w:r>
        <w:rPr>
          <w:noProof/>
          <w:lang w:val="sr-Latn-ME"/>
        </w:rPr>
        <w:t xml:space="preserve"> </w:t>
      </w:r>
      <w:r w:rsidRPr="00570257">
        <w:rPr>
          <w:noProof/>
          <w:lang w:val="sr-Latn-ME"/>
        </w:rPr>
        <w:t>aspekta</w:t>
      </w:r>
      <w:r>
        <w:rPr>
          <w:lang w:val="sl-SI"/>
        </w:rPr>
        <w:t xml:space="preserve"> . </w:t>
      </w:r>
      <w:r>
        <w:rPr>
          <w:lang w:val="sl-SI"/>
        </w:rPr>
        <w:t xml:space="preserve">Uputstvo će biti dostupno preko opcije help u okviru </w:t>
      </w:r>
      <w:r w:rsidRPr="00FD1519">
        <w:rPr>
          <w:noProof/>
          <w:lang w:val="sr-Latn-ME"/>
        </w:rPr>
        <w:t>programa i u formi pdf-a.</w:t>
      </w:r>
      <w:r w:rsidR="00FD1519" w:rsidRPr="00FD1519">
        <w:rPr>
          <w:noProof/>
          <w:lang w:val="sr-Latn-ME"/>
        </w:rPr>
        <w:t xml:space="preserve"> Pošto postoji više profila korisnika u okviru ovog funkcionalnih sistema, pa bi dokumentacija trebalo da sadrži detaljno upustvo za svakog korisnika ponaosob.</w:t>
      </w:r>
    </w:p>
    <w:p w:rsidR="00EB33FD" w:rsidRDefault="00EB33FD" w:rsidP="00EB33FD">
      <w:pPr>
        <w:pStyle w:val="BodyText"/>
        <w:ind w:left="0"/>
        <w:jc w:val="both"/>
        <w:rPr>
          <w:noProof/>
          <w:lang w:val="sr-Latn-ME"/>
        </w:rPr>
      </w:pPr>
    </w:p>
    <w:p w:rsidR="00EB33FD" w:rsidRDefault="00EB33FD" w:rsidP="00EB33FD">
      <w:pPr>
        <w:pStyle w:val="Heading2"/>
        <w:ind w:left="709" w:hanging="709"/>
        <w:rPr>
          <w:lang w:val="sl-SI"/>
        </w:rPr>
      </w:pPr>
      <w:bookmarkStart w:id="48" w:name="_Toc350955093"/>
      <w:bookmarkStart w:id="49" w:name="_Toc415777364"/>
      <w:r>
        <w:rPr>
          <w:lang w:val="sl-SI"/>
        </w:rPr>
        <w:t>Uputstvo za Instalaciju</w:t>
      </w:r>
      <w:bookmarkEnd w:id="48"/>
      <w:bookmarkEnd w:id="49"/>
    </w:p>
    <w:p w:rsidR="00EB33FD" w:rsidRDefault="00EB33FD" w:rsidP="00FD1519">
      <w:pPr>
        <w:pStyle w:val="BodyText"/>
        <w:spacing w:after="0" w:line="276" w:lineRule="auto"/>
        <w:rPr>
          <w:lang w:val="sl-SI"/>
        </w:rPr>
      </w:pPr>
      <w:r>
        <w:rPr>
          <w:lang w:val="sl-SI"/>
        </w:rPr>
        <w:t>Uputstvo za Instalaciju će sadržavati:</w:t>
      </w:r>
    </w:p>
    <w:p w:rsidR="00EB33FD" w:rsidRDefault="00EB33FD" w:rsidP="00FD1519">
      <w:pPr>
        <w:pStyle w:val="BodyText"/>
        <w:numPr>
          <w:ilvl w:val="0"/>
          <w:numId w:val="38"/>
        </w:numPr>
        <w:spacing w:after="0" w:line="240" w:lineRule="auto"/>
        <w:ind w:left="1134" w:hanging="283"/>
        <w:rPr>
          <w:lang w:val="sl-SI"/>
        </w:rPr>
      </w:pPr>
      <w:r>
        <w:rPr>
          <w:lang w:val="sl-SI"/>
        </w:rPr>
        <w:t>Softverske zahtjeve</w:t>
      </w:r>
    </w:p>
    <w:p w:rsidR="00EB33FD" w:rsidRDefault="00EB33FD" w:rsidP="00FD1519">
      <w:pPr>
        <w:pStyle w:val="BodyText"/>
        <w:numPr>
          <w:ilvl w:val="0"/>
          <w:numId w:val="38"/>
        </w:numPr>
        <w:spacing w:after="0" w:line="240" w:lineRule="auto"/>
        <w:ind w:left="1134" w:hanging="283"/>
        <w:rPr>
          <w:lang w:val="sl-SI"/>
        </w:rPr>
      </w:pPr>
      <w:r>
        <w:rPr>
          <w:lang w:val="sl-SI"/>
        </w:rPr>
        <w:t>Uputstvo za Instalaciju</w:t>
      </w:r>
    </w:p>
    <w:p w:rsidR="00EB33FD" w:rsidRDefault="00EB33FD" w:rsidP="00FD1519">
      <w:pPr>
        <w:pStyle w:val="BodyText"/>
        <w:numPr>
          <w:ilvl w:val="0"/>
          <w:numId w:val="38"/>
        </w:numPr>
        <w:spacing w:after="0" w:line="240" w:lineRule="auto"/>
        <w:ind w:left="1134" w:hanging="283"/>
        <w:rPr>
          <w:lang w:val="sl-SI"/>
        </w:rPr>
      </w:pPr>
      <w:r>
        <w:rPr>
          <w:lang w:val="sl-SI"/>
        </w:rPr>
        <w:t>Uputstvo za deinstalaciju</w:t>
      </w:r>
    </w:p>
    <w:p w:rsidR="00EB33FD" w:rsidRDefault="00EB33FD" w:rsidP="00EB33FD">
      <w:pPr>
        <w:pStyle w:val="BodyText"/>
        <w:ind w:left="1134"/>
        <w:rPr>
          <w:lang w:val="sl-SI"/>
        </w:rPr>
      </w:pPr>
    </w:p>
    <w:p w:rsidR="00EB33FD" w:rsidRDefault="00EB33FD" w:rsidP="00EB33FD">
      <w:pPr>
        <w:pStyle w:val="Heading2"/>
        <w:ind w:left="709" w:hanging="709"/>
        <w:rPr>
          <w:lang w:val="sl-SI"/>
        </w:rPr>
      </w:pPr>
      <w:bookmarkStart w:id="50" w:name="_Toc350955094"/>
      <w:bookmarkStart w:id="51" w:name="_Toc415777365"/>
      <w:r>
        <w:rPr>
          <w:lang w:val="sl-SI"/>
        </w:rPr>
        <w:t>Izgled pakovanja proizvoda</w:t>
      </w:r>
      <w:bookmarkEnd w:id="50"/>
      <w:bookmarkEnd w:id="51"/>
    </w:p>
    <w:p w:rsidR="00EB33FD" w:rsidRPr="00EB33FD" w:rsidRDefault="00EB33FD" w:rsidP="00EB33FD">
      <w:pPr>
        <w:ind w:left="720"/>
        <w:rPr>
          <w:noProof/>
          <w:lang w:val="sr-Latn-ME"/>
        </w:rPr>
      </w:pPr>
      <w:r w:rsidRPr="00EB33FD">
        <w:rPr>
          <w:noProof/>
          <w:lang w:val="sr-Latn-ME"/>
        </w:rPr>
        <w:t xml:space="preserve">Instalacija programa će biti dotupna na CD-u </w:t>
      </w:r>
    </w:p>
    <w:p w:rsidR="00EB33FD" w:rsidRPr="00570257" w:rsidRDefault="00EB33FD" w:rsidP="00746050">
      <w:pPr>
        <w:pStyle w:val="BodyText"/>
        <w:jc w:val="both"/>
        <w:rPr>
          <w:noProof/>
          <w:lang w:val="sr-Latn-ME"/>
        </w:rPr>
      </w:pPr>
    </w:p>
    <w:bookmarkEnd w:id="47"/>
    <w:p w:rsidR="00746050" w:rsidRPr="00746050" w:rsidRDefault="00746050" w:rsidP="00746050">
      <w:pPr>
        <w:rPr>
          <w:lang w:val="sr-Latn-ME"/>
        </w:rPr>
      </w:pPr>
    </w:p>
    <w:p w:rsidR="006958D6" w:rsidRPr="006958D6" w:rsidRDefault="006958D6" w:rsidP="006958D6">
      <w:pPr>
        <w:rPr>
          <w:lang w:val="sr-Latn-ME"/>
        </w:rPr>
      </w:pPr>
    </w:p>
    <w:p w:rsidR="003E6CEC" w:rsidRPr="002D2DFF" w:rsidRDefault="003E6CEC" w:rsidP="00C34576">
      <w:pPr>
        <w:pStyle w:val="InfoBlue"/>
      </w:pPr>
    </w:p>
    <w:sectPr w:rsidR="003E6CEC" w:rsidRPr="002D2DF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EC9" w:rsidRDefault="00400EC9">
      <w:pPr>
        <w:spacing w:line="240" w:lineRule="auto"/>
      </w:pPr>
      <w:r>
        <w:separator/>
      </w:r>
    </w:p>
  </w:endnote>
  <w:endnote w:type="continuationSeparator" w:id="0">
    <w:p w:rsidR="00400EC9" w:rsidRDefault="00400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AF" w:rsidRDefault="001145DF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7031990</wp:posOffset>
              </wp:positionH>
              <wp:positionV relativeFrom="page">
                <wp:posOffset>9505315</wp:posOffset>
              </wp:positionV>
              <wp:extent cx="565785" cy="191770"/>
              <wp:effectExtent l="0" t="0" r="0" b="0"/>
              <wp:wrapNone/>
              <wp:docPr id="1" name="Rectangle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D22" w:rsidRPr="00CA4D22" w:rsidRDefault="00CA4D22" w:rsidP="00CA4D22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 w:rsidRPr="00CA4D22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CA4D22">
                            <w:fldChar w:fldCharType="separate"/>
                          </w:r>
                          <w:r w:rsidR="00FD1519" w:rsidRPr="00FD1519">
                            <w:rPr>
                              <w:noProof/>
                              <w:color w:val="C0504D"/>
                            </w:rPr>
                            <w:t>2</w:t>
                          </w:r>
                          <w:r w:rsidRPr="00CA4D22">
                            <w:rPr>
                              <w:noProof/>
                              <w:color w:val="C0504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50" o:spid="_x0000_s1026" style="position:absolute;margin-left:553.7pt;margin-top:748.4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" filled="f" fillcolor="#c0504d" stroked="f" strokecolor="#5c83b4" strokeweight="2.25pt">
              <v:textbox inset=",0,,0">
                <w:txbxContent>
                  <w:p w:rsidR="00CA4D22" w:rsidRPr="00CA4D22" w:rsidRDefault="00CA4D22" w:rsidP="00CA4D22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 w:rsidRPr="00CA4D22">
                      <w:fldChar w:fldCharType="begin"/>
                    </w:r>
                    <w:r>
                      <w:instrText xml:space="preserve"> PAGE   \* MERGEFORMAT </w:instrText>
                    </w:r>
                    <w:r w:rsidRPr="00CA4D22">
                      <w:fldChar w:fldCharType="separate"/>
                    </w:r>
                    <w:r w:rsidR="00FD1519" w:rsidRPr="00FD1519">
                      <w:rPr>
                        <w:noProof/>
                        <w:color w:val="C0504D"/>
                      </w:rPr>
                      <w:t>2</w:t>
                    </w:r>
                    <w:r w:rsidRPr="00CA4D22">
                      <w:rPr>
                        <w:noProof/>
                        <w:color w:val="C0504D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CA4D22">
      <w:t>PIS – G6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EC9" w:rsidRDefault="00400EC9">
      <w:pPr>
        <w:spacing w:line="240" w:lineRule="auto"/>
      </w:pPr>
      <w:r>
        <w:separator/>
      </w:r>
    </w:p>
  </w:footnote>
  <w:footnote w:type="continuationSeparator" w:id="0">
    <w:p w:rsidR="00400EC9" w:rsidRDefault="00400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AF" w:rsidRPr="00CA4D22" w:rsidRDefault="00735BAF">
    <w:pPr>
      <w:rPr>
        <w:noProof/>
        <w:sz w:val="24"/>
        <w:lang w:val="sr-Latn-ME"/>
      </w:rPr>
    </w:pPr>
  </w:p>
  <w:p w:rsidR="00735BAF" w:rsidRPr="00CA4D22" w:rsidRDefault="00735BAF">
    <w:pPr>
      <w:pBdr>
        <w:top w:val="single" w:sz="6" w:space="1" w:color="auto"/>
      </w:pBdr>
      <w:rPr>
        <w:noProof/>
        <w:sz w:val="24"/>
        <w:lang w:val="sr-Latn-ME"/>
      </w:rPr>
    </w:pPr>
  </w:p>
  <w:p w:rsidR="00735BAF" w:rsidRPr="00CA4D22" w:rsidRDefault="003E6CEC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ME"/>
      </w:rPr>
    </w:pPr>
    <w:r w:rsidRPr="00CA4D22">
      <w:rPr>
        <w:rFonts w:ascii="Arial" w:hAnsi="Arial"/>
        <w:b/>
        <w:noProof/>
        <w:sz w:val="36"/>
        <w:lang w:val="sr-Latn-ME"/>
      </w:rPr>
      <w:t>Univerzitet u Istočnom Sarajevu</w:t>
    </w:r>
  </w:p>
  <w:p w:rsidR="003E6CEC" w:rsidRPr="00CA4D22" w:rsidRDefault="003E6CEC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ME"/>
      </w:rPr>
    </w:pPr>
    <w:r w:rsidRPr="00CA4D22">
      <w:rPr>
        <w:rFonts w:ascii="Arial" w:hAnsi="Arial"/>
        <w:b/>
        <w:noProof/>
        <w:sz w:val="36"/>
        <w:lang w:val="sr-Latn-ME"/>
      </w:rPr>
      <w:t>Elektrotehnički fakultet</w:t>
    </w:r>
  </w:p>
  <w:p w:rsidR="00735BAF" w:rsidRPr="00CA4D22" w:rsidRDefault="00735BAF">
    <w:pPr>
      <w:pBdr>
        <w:bottom w:val="single" w:sz="6" w:space="1" w:color="auto"/>
      </w:pBdr>
      <w:jc w:val="right"/>
      <w:rPr>
        <w:noProof/>
        <w:sz w:val="24"/>
        <w:lang w:val="sr-Latn-ME"/>
      </w:rPr>
    </w:pPr>
  </w:p>
  <w:p w:rsidR="00735BAF" w:rsidRPr="00CA4D22" w:rsidRDefault="00735BAF">
    <w:pPr>
      <w:pStyle w:val="Header"/>
      <w:rPr>
        <w:noProof/>
        <w:lang w:val="sr-Latn-M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5BAF" w:rsidRPr="00CA4D22">
      <w:tc>
        <w:tcPr>
          <w:tcW w:w="6379" w:type="dxa"/>
        </w:tcPr>
        <w:p w:rsidR="00735BAF" w:rsidRPr="00CA4D22" w:rsidRDefault="00CA4D22">
          <w:pPr>
            <w:rPr>
              <w:noProof/>
              <w:lang w:val="sr-Latn-ME"/>
            </w:rPr>
          </w:pPr>
          <w:r w:rsidRPr="00CA4D22">
            <w:rPr>
              <w:noProof/>
              <w:lang w:val="sr-Latn-ME"/>
            </w:rPr>
            <w:t>Multiteka</w:t>
          </w:r>
        </w:p>
      </w:tc>
      <w:tc>
        <w:tcPr>
          <w:tcW w:w="3179" w:type="dxa"/>
        </w:tcPr>
        <w:p w:rsidR="00735BAF" w:rsidRPr="00CA4D22" w:rsidRDefault="00CA4D22">
          <w:pPr>
            <w:tabs>
              <w:tab w:val="left" w:pos="1135"/>
            </w:tabs>
            <w:spacing w:before="40"/>
            <w:ind w:right="68"/>
            <w:rPr>
              <w:noProof/>
              <w:lang w:val="sr-Latn-ME"/>
            </w:rPr>
          </w:pPr>
          <w:r w:rsidRPr="00CA4D22">
            <w:rPr>
              <w:noProof/>
              <w:lang w:val="sr-Latn-ME"/>
            </w:rPr>
            <w:t xml:space="preserve">  Verzija : 1.0</w:t>
          </w:r>
        </w:p>
      </w:tc>
    </w:tr>
    <w:tr w:rsidR="00735BAF" w:rsidRPr="00CA4D22">
      <w:tc>
        <w:tcPr>
          <w:tcW w:w="6379" w:type="dxa"/>
        </w:tcPr>
        <w:p w:rsidR="00735BAF" w:rsidRPr="00CA4D22" w:rsidRDefault="00CA4D22">
          <w:pPr>
            <w:rPr>
              <w:noProof/>
              <w:lang w:val="sr-Latn-ME"/>
            </w:rPr>
          </w:pPr>
          <w:r w:rsidRPr="00CA4D22">
            <w:rPr>
              <w:noProof/>
              <w:lang w:val="sr-Latn-ME"/>
            </w:rPr>
            <w:t>Vision</w:t>
          </w:r>
        </w:p>
      </w:tc>
      <w:tc>
        <w:tcPr>
          <w:tcW w:w="3179" w:type="dxa"/>
        </w:tcPr>
        <w:p w:rsidR="00735BAF" w:rsidRPr="00CA4D22" w:rsidRDefault="00CA4D22">
          <w:pPr>
            <w:rPr>
              <w:noProof/>
              <w:lang w:val="sr-Latn-ME"/>
            </w:rPr>
          </w:pPr>
          <w:r w:rsidRPr="00CA4D22">
            <w:rPr>
              <w:noProof/>
              <w:lang w:val="sr-Latn-ME"/>
            </w:rPr>
            <w:t xml:space="preserve">  Datum : 31.3.2015.god.</w:t>
          </w:r>
        </w:p>
      </w:tc>
    </w:tr>
  </w:tbl>
  <w:p w:rsidR="00735BAF" w:rsidRPr="00CA4D22" w:rsidRDefault="00735BAF">
    <w:pPr>
      <w:pStyle w:val="Header"/>
      <w:rPr>
        <w:noProof/>
        <w:lang w:val="sr-Latn-M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6A767D"/>
    <w:multiLevelType w:val="hybridMultilevel"/>
    <w:tmpl w:val="91AAC58A"/>
    <w:lvl w:ilvl="0" w:tplc="5442C4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E323E44"/>
    <w:multiLevelType w:val="hybridMultilevel"/>
    <w:tmpl w:val="E0FE2FE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4D65302"/>
    <w:multiLevelType w:val="hybridMultilevel"/>
    <w:tmpl w:val="972E3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A215DF9"/>
    <w:multiLevelType w:val="hybridMultilevel"/>
    <w:tmpl w:val="4E58F1AE"/>
    <w:lvl w:ilvl="0" w:tplc="08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5A94B5E"/>
    <w:multiLevelType w:val="hybridMultilevel"/>
    <w:tmpl w:val="4A681000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3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16"/>
  </w:num>
  <w:num w:numId="13">
    <w:abstractNumId w:val="14"/>
  </w:num>
  <w:num w:numId="14">
    <w:abstractNumId w:val="31"/>
  </w:num>
  <w:num w:numId="15">
    <w:abstractNumId w:val="13"/>
  </w:num>
  <w:num w:numId="16">
    <w:abstractNumId w:val="5"/>
  </w:num>
  <w:num w:numId="17">
    <w:abstractNumId w:val="30"/>
  </w:num>
  <w:num w:numId="18">
    <w:abstractNumId w:val="20"/>
  </w:num>
  <w:num w:numId="19">
    <w:abstractNumId w:val="7"/>
  </w:num>
  <w:num w:numId="20">
    <w:abstractNumId w:val="19"/>
  </w:num>
  <w:num w:numId="21">
    <w:abstractNumId w:val="12"/>
  </w:num>
  <w:num w:numId="22">
    <w:abstractNumId w:val="28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6"/>
  </w:num>
  <w:num w:numId="28">
    <w:abstractNumId w:val="34"/>
  </w:num>
  <w:num w:numId="29">
    <w:abstractNumId w:val="17"/>
  </w:num>
  <w:num w:numId="30">
    <w:abstractNumId w:val="8"/>
  </w:num>
  <w:num w:numId="31">
    <w:abstractNumId w:val="29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5"/>
  </w:num>
  <w:num w:numId="35">
    <w:abstractNumId w:val="25"/>
  </w:num>
  <w:num w:numId="36">
    <w:abstractNumId w:val="23"/>
  </w:num>
  <w:num w:numId="37">
    <w:abstractNumId w:val="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CEC"/>
    <w:rsid w:val="000B36FA"/>
    <w:rsid w:val="001145DF"/>
    <w:rsid w:val="001B1D3B"/>
    <w:rsid w:val="001E5D10"/>
    <w:rsid w:val="002928A3"/>
    <w:rsid w:val="002D2DFF"/>
    <w:rsid w:val="002F634B"/>
    <w:rsid w:val="00340FF1"/>
    <w:rsid w:val="003E6CEC"/>
    <w:rsid w:val="00400EC9"/>
    <w:rsid w:val="0059098F"/>
    <w:rsid w:val="00597CFB"/>
    <w:rsid w:val="005E3010"/>
    <w:rsid w:val="006418CD"/>
    <w:rsid w:val="00651337"/>
    <w:rsid w:val="00676D69"/>
    <w:rsid w:val="00681986"/>
    <w:rsid w:val="006958D6"/>
    <w:rsid w:val="00697430"/>
    <w:rsid w:val="006D3E40"/>
    <w:rsid w:val="006E3297"/>
    <w:rsid w:val="007104C2"/>
    <w:rsid w:val="00735BAF"/>
    <w:rsid w:val="00746050"/>
    <w:rsid w:val="007F501D"/>
    <w:rsid w:val="00991C12"/>
    <w:rsid w:val="009A0C67"/>
    <w:rsid w:val="009A7D49"/>
    <w:rsid w:val="00A1770C"/>
    <w:rsid w:val="00AE231B"/>
    <w:rsid w:val="00C34576"/>
    <w:rsid w:val="00C70F42"/>
    <w:rsid w:val="00CA4D22"/>
    <w:rsid w:val="00CE27B5"/>
    <w:rsid w:val="00D748E3"/>
    <w:rsid w:val="00DE5805"/>
    <w:rsid w:val="00E3395C"/>
    <w:rsid w:val="00EB33FD"/>
    <w:rsid w:val="00EB4522"/>
    <w:rsid w:val="00FD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34576"/>
    <w:pPr>
      <w:widowControl/>
      <w:tabs>
        <w:tab w:val="left" w:pos="540"/>
        <w:tab w:val="left" w:pos="1260"/>
      </w:tabs>
      <w:spacing w:after="120"/>
    </w:pPr>
    <w:rPr>
      <w:noProof/>
      <w:lang w:val="sr-Latn-M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10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418CD"/>
    <w:rPr>
      <w:lang w:val="en-US" w:eastAsia="en-US"/>
    </w:rPr>
  </w:style>
  <w:style w:type="table" w:styleId="MediumGrid3-Accent6">
    <w:name w:val="Medium Grid 3 Accent 6"/>
    <w:basedOn w:val="TableNormal"/>
    <w:uiPriority w:val="69"/>
    <w:rsid w:val="00EB4522"/>
    <w:pPr>
      <w:ind w:left="2160"/>
    </w:pPr>
    <w:rPr>
      <w:rFonts w:asciiTheme="minorHAnsi" w:eastAsiaTheme="minorEastAsia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">
    <w:name w:val="Light List"/>
    <w:basedOn w:val="TableNormal"/>
    <w:uiPriority w:val="61"/>
    <w:rsid w:val="00597CF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958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51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34576"/>
    <w:pPr>
      <w:widowControl/>
      <w:tabs>
        <w:tab w:val="left" w:pos="540"/>
        <w:tab w:val="left" w:pos="1260"/>
      </w:tabs>
      <w:spacing w:after="120"/>
    </w:pPr>
    <w:rPr>
      <w:noProof/>
      <w:lang w:val="sr-Latn-M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10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418CD"/>
    <w:rPr>
      <w:lang w:val="en-US" w:eastAsia="en-US"/>
    </w:rPr>
  </w:style>
  <w:style w:type="table" w:styleId="MediumGrid3-Accent6">
    <w:name w:val="Medium Grid 3 Accent 6"/>
    <w:basedOn w:val="TableNormal"/>
    <w:uiPriority w:val="69"/>
    <w:rsid w:val="00EB4522"/>
    <w:pPr>
      <w:ind w:left="2160"/>
    </w:pPr>
    <w:rPr>
      <w:rFonts w:asciiTheme="minorHAnsi" w:eastAsiaTheme="minorEastAsia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">
    <w:name w:val="Light List"/>
    <w:basedOn w:val="TableNormal"/>
    <w:uiPriority w:val="61"/>
    <w:rsid w:val="00597CF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958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51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aV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03DCA-7DC1-4C77-97F9-0BF53FD5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548</TotalTime>
  <Pages>8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11826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AleksandraV</dc:creator>
  <cp:lastModifiedBy>AleksandraV</cp:lastModifiedBy>
  <cp:revision>2</cp:revision>
  <cp:lastPrinted>2001-03-15T12:26:00Z</cp:lastPrinted>
  <dcterms:created xsi:type="dcterms:W3CDTF">2015-04-01T15:29:00Z</dcterms:created>
  <dcterms:modified xsi:type="dcterms:W3CDTF">2015-04-02T20:34:00Z</dcterms:modified>
</cp:coreProperties>
</file>